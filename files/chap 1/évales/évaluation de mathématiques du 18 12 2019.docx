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E24F68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A94AC96981894A2A98222AA36EEAC35F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Content>
          <w:r w:rsidR="006407CC">
            <w:rPr>
              <w:u w:val="single"/>
            </w:rPr>
            <w:t>Mathématiques</w:t>
          </w:r>
        </w:sdtContent>
      </w:sdt>
    </w:p>
    <w:p w:rsidR="008E776B" w:rsidRDefault="00E24F68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1E2F02FA39CE4A96B95251A5883EE4CB"/>
          </w:placeholder>
        </w:sdtPr>
        <w:sdtContent>
          <w:r w:rsidR="006407CC">
            <w:rPr>
              <w:u w:val="single"/>
            </w:rPr>
            <w:t>DST de mathématiques</w:t>
          </w:r>
        </w:sdtContent>
      </w:sdt>
    </w:p>
    <w:p w:rsidR="008E776B" w:rsidRDefault="00E24F68">
      <w:r>
        <w:rPr>
          <w:noProof/>
          <w:lang w:eastAsia="fr-FR"/>
        </w:rPr>
        <w:pict>
          <v:rect id="_x0000_s1027" style="position:absolute;left:0;text-align:left;margin-left:-.1pt;margin-top:14.6pt;width:386.3pt;height:67.6pt;z-index:251659264" strokecolor="red">
            <v:textbox>
              <w:txbxContent>
                <w:p w:rsidR="005E29B2" w:rsidRPr="009C3D6D" w:rsidRDefault="005E29B2" w:rsidP="008E776B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left:0;text-align:left;margin-left:-70.2pt;margin-top:14.6pt;width:70.1pt;height:67.6pt;z-index:251658240" strokecolor="red">
            <v:textbox>
              <w:txbxContent>
                <w:p w:rsidR="005E29B2" w:rsidRDefault="005E29B2" w:rsidP="008E776B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:rsidR="005E29B2" w:rsidRPr="00E47626" w:rsidRDefault="005E29B2" w:rsidP="008E776B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:rsidR="005E29B2" w:rsidRPr="00E47626" w:rsidRDefault="005E29B2" w:rsidP="008E776B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:rsidR="005E29B2" w:rsidRPr="00E47626" w:rsidRDefault="005E29B2" w:rsidP="008E776B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8" style="position:absolute;left:0;text-align:left;margin-left:386.2pt;margin-top:14.6pt;width:137.1pt;height:67.6pt;z-index:251660288" strokecolor="red">
            <v:textbox>
              <w:txbxContent>
                <w:p w:rsidR="005E29B2" w:rsidRPr="00646968" w:rsidRDefault="005E29B2" w:rsidP="008E776B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</w:p>
    <w:p w:rsidR="008E776B" w:rsidRDefault="008E776B"/>
    <w:p w:rsidR="008E776B" w:rsidRDefault="008E776B"/>
    <w:p w:rsidR="008E776B" w:rsidRDefault="008E776B"/>
    <w:p w:rsidR="008E776B" w:rsidRDefault="008E776B"/>
    <w:p w:rsidR="00420739" w:rsidRPr="00420739" w:rsidRDefault="00420739" w:rsidP="005F6314">
      <w:pPr>
        <w:spacing w:before="0" w:after="0"/>
        <w:rPr>
          <w:u w:val="single"/>
        </w:rPr>
      </w:pPr>
      <w:r w:rsidRPr="00420739">
        <w:rPr>
          <w:u w:val="single"/>
        </w:rPr>
        <w:t>Problème 1 :</w:t>
      </w:r>
    </w:p>
    <w:p w:rsidR="008E776B" w:rsidRDefault="006407CC" w:rsidP="001F67DD">
      <w:pPr>
        <w:spacing w:before="0"/>
      </w:pPr>
      <w:r>
        <w:rPr>
          <w:u w:val="single"/>
        </w:rPr>
        <w:t>Partie A :</w:t>
      </w:r>
    </w:p>
    <w:p w:rsidR="006407CC" w:rsidRDefault="006407CC" w:rsidP="001F67DD">
      <w:pPr>
        <w:spacing w:before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+1;4))</w:instrText>
      </w:r>
      <w:r>
        <w:fldChar w:fldCharType="end"/>
      </w:r>
    </w:p>
    <w:p w:rsidR="006407CC" w:rsidRDefault="006407CC" w:rsidP="005F6314">
      <w:pPr>
        <w:spacing w:before="0" w:after="0"/>
      </w:pPr>
      <w:r>
        <w:t>1)</w:t>
      </w:r>
      <w:r w:rsidR="001F67DD">
        <w:t xml:space="preserve"> On</w:t>
      </w:r>
      <w:r>
        <w:t xml:space="preserve"> sai</w:t>
      </w:r>
      <w:r w:rsidR="001F67DD">
        <w:t>t</w:t>
      </w:r>
      <w:r>
        <w:t xml:space="preserve"> que :</w:t>
      </w:r>
    </w:p>
    <w:p w:rsidR="006407CC" w:rsidRDefault="006407CC" w:rsidP="005F6314">
      <w:pPr>
        <w:pStyle w:val="Paragraphedeliste"/>
        <w:numPr>
          <w:ilvl w:val="0"/>
          <w:numId w:val="1"/>
        </w:numPr>
        <w:spacing w:before="0" w:after="0"/>
      </w:pPr>
      <w:r>
        <w:t>cos²(x)+sin²(x)=1</w:t>
      </w:r>
    </w:p>
    <w:p w:rsidR="006407CC" w:rsidRDefault="006407CC" w:rsidP="005F6314">
      <w:pPr>
        <w:pStyle w:val="Paragraphedeliste"/>
        <w:numPr>
          <w:ilvl w:val="0"/>
          <w:numId w:val="1"/>
        </w:num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+1;4))</w:instrText>
      </w:r>
      <w:r>
        <w:fldChar w:fldCharType="end"/>
      </w:r>
    </w:p>
    <w:p w:rsidR="005F6314" w:rsidRDefault="006407CC" w:rsidP="005F6314">
      <w:pPr>
        <w:pStyle w:val="Paragraphedeliste"/>
        <w:numPr>
          <w:ilvl w:val="0"/>
          <w:numId w:val="1"/>
        </w:numPr>
        <w:spacing w:before="0" w:after="0"/>
      </w:pPr>
      <w:r>
        <w:t>on veut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 w:rsidR="005F6314" w:rsidRPr="005F6314">
        <w:t xml:space="preserve"> </w:t>
      </w:r>
    </w:p>
    <w:p w:rsidR="006407CC" w:rsidRDefault="005F6314" w:rsidP="005F6314">
      <w:pPr>
        <w:pStyle w:val="Paragraphedeliste"/>
        <w:numPr>
          <w:ilvl w:val="0"/>
          <w:numId w:val="1"/>
        </w:numPr>
        <w:spacing w:before="0" w:after="0"/>
      </w:pPr>
      <w:proofErr w:type="spellStart"/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+sin</w:t>
      </w:r>
      <w:proofErr w:type="spellEnd"/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=1</w:t>
      </w:r>
    </w:p>
    <w:p w:rsidR="006407CC" w:rsidRDefault="006407CC" w:rsidP="005F6314">
      <w:pPr>
        <w:spacing w:before="0" w:after="0"/>
      </w:pPr>
      <w:r>
        <w:t>Donc cos</w:t>
      </w:r>
      <w:r w:rsidR="00E5341E">
        <w:t>²=</w:t>
      </w:r>
      <w:r w:rsidR="00E5341E">
        <w:fldChar w:fldCharType="begin"/>
      </w:r>
      <w:r w:rsidR="00E5341E">
        <w:instrText xml:space="preserve"> EQ \b(cos</w:instrText>
      </w:r>
      <w:r w:rsidR="00E5341E">
        <w:fldChar w:fldCharType="begin"/>
      </w:r>
      <w:r w:rsidR="00E5341E">
        <w:instrText xml:space="preserve"> EQ \b(</w:instrText>
      </w:r>
      <w:r w:rsidR="00E5341E">
        <w:fldChar w:fldCharType="begin"/>
      </w:r>
      <w:r w:rsidR="00E5341E">
        <w:instrText xml:space="preserve"> EQ \s\do2(\f(π;5))</w:instrText>
      </w:r>
      <w:r w:rsidR="00E5341E">
        <w:fldChar w:fldCharType="end"/>
      </w:r>
      <w:r w:rsidR="00E5341E">
        <w:instrText>)</w:instrText>
      </w:r>
      <w:r w:rsidR="00E5341E">
        <w:fldChar w:fldCharType="end"/>
      </w:r>
      <w:r w:rsidR="00E5341E">
        <w:instrText>)</w:instrText>
      </w:r>
      <w:r w:rsidR="00E5341E">
        <w:fldChar w:fldCharType="end"/>
      </w:r>
      <w:r w:rsidR="00E5341E">
        <w:fldChar w:fldCharType="begin"/>
      </w:r>
      <w:r w:rsidR="00E5341E">
        <w:instrText xml:space="preserve"> EQ \o\al(\s\up8(</w:instrText>
      </w:r>
      <w:r w:rsidR="00E5341E">
        <w:rPr>
          <w:sz w:val="18"/>
        </w:rPr>
        <w:instrText>2</w:instrText>
      </w:r>
      <w:r w:rsidR="00E5341E">
        <w:instrText>);)</w:instrText>
      </w:r>
      <w:r w:rsidR="00E5341E">
        <w:fldChar w:fldCharType="end"/>
      </w:r>
    </w:p>
    <w:p w:rsidR="00E5341E" w:rsidRDefault="00E5341E" w:rsidP="005F6314">
      <w:pPr>
        <w:spacing w:before="0" w:after="0"/>
      </w:pP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+1;4))</w:instrText>
      </w:r>
      <w:r>
        <w:fldChar w:fldCharType="end"/>
      </w:r>
      <w:r>
        <w:t>+sin(x)=1</w:t>
      </w:r>
    </w:p>
    <w:p w:rsidR="00E5341E" w:rsidRDefault="006918BD" w:rsidP="005F6314">
      <w:pPr>
        <w:spacing w:before="0" w:after="0"/>
      </w:pPr>
      <w:r>
        <w:t>s</w:t>
      </w:r>
      <w:r w:rsidR="00E5341E">
        <w:t>in(x)=1-</w:t>
      </w:r>
      <w:r w:rsidR="00E5341E">
        <w:fldChar w:fldCharType="begin"/>
      </w:r>
      <w:r w:rsidR="00E5341E">
        <w:instrText xml:space="preserve"> EQ \s\do2(\f(</w:instrText>
      </w:r>
      <w:r w:rsidR="00E5341E">
        <w:fldChar w:fldCharType="begin"/>
      </w:r>
      <w:r w:rsidR="00E5341E">
        <w:instrText xml:space="preserve"> EQ \r(5 )</w:instrText>
      </w:r>
      <w:r w:rsidR="00E5341E">
        <w:fldChar w:fldCharType="end"/>
      </w:r>
      <w:r w:rsidR="00E5341E">
        <w:instrText>+1;4))</w:instrText>
      </w:r>
      <w:r w:rsidR="00E5341E">
        <w:fldChar w:fldCharType="end"/>
      </w:r>
    </w:p>
    <w:p w:rsidR="00E5341E" w:rsidRDefault="005F6314" w:rsidP="005F6314">
      <w:pPr>
        <w:spacing w:before="0" w:after="0"/>
      </w:pPr>
      <w:r>
        <w:fldChar w:fldCharType="begin"/>
      </w:r>
      <w:r>
        <w:instrText xml:space="preserve"> EQ \b(sin(x))</w:instrText>
      </w:r>
      <w:r>
        <w:fldChar w:fldCharType="end"/>
      </w:r>
      <w:r>
        <w:fldChar w:fldCharType="begin"/>
      </w:r>
      <w:r>
        <w:instrText xml:space="preserve"> EQ \o\al(\s\up4(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 w:rsidR="00E5341E">
        <w:t>=1²-</w:t>
      </w:r>
      <w:r w:rsidR="00E5341E">
        <w:fldChar w:fldCharType="begin"/>
      </w:r>
      <w:r w:rsidR="00E5341E">
        <w:instrText xml:space="preserve"> EQ \b(</w:instrText>
      </w:r>
      <w:r w:rsidR="00E5341E">
        <w:fldChar w:fldCharType="begin"/>
      </w:r>
      <w:r w:rsidR="00E5341E">
        <w:instrText xml:space="preserve"> EQ \s\do2(\f(</w:instrText>
      </w:r>
      <w:r w:rsidR="00E5341E">
        <w:fldChar w:fldCharType="begin"/>
      </w:r>
      <w:r w:rsidR="00E5341E">
        <w:instrText xml:space="preserve"> EQ \r(5 )</w:instrText>
      </w:r>
      <w:r w:rsidR="00E5341E">
        <w:fldChar w:fldCharType="end"/>
      </w:r>
      <w:r w:rsidR="00E5341E">
        <w:instrText>+1;4))</w:instrText>
      </w:r>
      <w:r w:rsidR="00E5341E">
        <w:fldChar w:fldCharType="end"/>
      </w:r>
      <w:r w:rsidR="00E5341E">
        <w:instrText>)</w:instrText>
      </w:r>
      <w:r w:rsidR="00E5341E">
        <w:fldChar w:fldCharType="end"/>
      </w:r>
      <w:r w:rsidR="00E5341E">
        <w:fldChar w:fldCharType="begin"/>
      </w:r>
      <w:r w:rsidR="00E5341E">
        <w:instrText xml:space="preserve"> EQ \o\al(\s\up8(</w:instrText>
      </w:r>
      <w:r w:rsidR="00E5341E">
        <w:rPr>
          <w:sz w:val="18"/>
        </w:rPr>
        <w:instrText>2</w:instrText>
      </w:r>
      <w:r w:rsidR="00E5341E">
        <w:instrText>);)</w:instrText>
      </w:r>
      <w:r w:rsidR="00E5341E">
        <w:fldChar w:fldCharType="end"/>
      </w:r>
    </w:p>
    <w:p w:rsidR="00E5341E" w:rsidRDefault="005F6314" w:rsidP="005F6314">
      <w:pPr>
        <w:spacing w:before="0" w:after="0"/>
      </w:pPr>
      <w:r>
        <w:fldChar w:fldCharType="begin"/>
      </w:r>
      <w:r>
        <w:instrText xml:space="preserve"> EQ \b(sin(x))</w:instrText>
      </w:r>
      <w:r>
        <w:fldChar w:fldCharType="end"/>
      </w:r>
      <w:r>
        <w:fldChar w:fldCharType="begin"/>
      </w:r>
      <w:r>
        <w:instrText xml:space="preserve"> EQ \o\al(\s\up4(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 w:rsidR="00E5341E">
        <w:t>=1-</w:t>
      </w:r>
      <w:r w:rsidR="00E5341E">
        <w:fldChar w:fldCharType="begin"/>
      </w:r>
      <w:r w:rsidR="00E5341E">
        <w:instrText xml:space="preserve"> EQ \s\do2(\f(5+1;16))</w:instrText>
      </w:r>
      <w:r w:rsidR="00E5341E">
        <w:fldChar w:fldCharType="end"/>
      </w:r>
    </w:p>
    <w:p w:rsidR="00E5341E" w:rsidRDefault="005F6314" w:rsidP="005F6314">
      <w:pPr>
        <w:spacing w:before="0" w:after="0"/>
      </w:pPr>
      <w:r>
        <w:fldChar w:fldCharType="begin"/>
      </w:r>
      <w:r>
        <w:instrText xml:space="preserve"> EQ \b(sin(x))</w:instrText>
      </w:r>
      <w:r>
        <w:fldChar w:fldCharType="end"/>
      </w:r>
      <w:r>
        <w:fldChar w:fldCharType="begin"/>
      </w:r>
      <w:r>
        <w:instrText xml:space="preserve"> EQ \o\al(\s\up4(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 w:rsidR="00E5341E">
        <w:t>=</w:t>
      </w:r>
      <w:r w:rsidR="00F42CA9">
        <w:fldChar w:fldCharType="begin"/>
      </w:r>
      <w:r w:rsidR="00F42CA9">
        <w:instrText xml:space="preserve"> EQ \s\do2(\f(8;8))</w:instrText>
      </w:r>
      <w:r w:rsidR="00F42CA9">
        <w:fldChar w:fldCharType="end"/>
      </w:r>
      <w:r w:rsidR="00F42CA9">
        <w:t>-</w:t>
      </w:r>
      <w:r w:rsidR="00F42CA9">
        <w:fldChar w:fldCharType="begin"/>
      </w:r>
      <w:r w:rsidR="00F42CA9">
        <w:instrText xml:space="preserve"> EQ \s\do2(\f(3;8))</w:instrText>
      </w:r>
      <w:r w:rsidR="00F42CA9">
        <w:fldChar w:fldCharType="end"/>
      </w:r>
    </w:p>
    <w:p w:rsidR="006918BD" w:rsidRPr="006918BD" w:rsidRDefault="005F6314" w:rsidP="005F6314">
      <w:pPr>
        <w:spacing w:before="0" w:after="0"/>
      </w:pPr>
      <w:r>
        <w:fldChar w:fldCharType="begin"/>
      </w:r>
      <w:r>
        <w:instrText xml:space="preserve"> EQ \b(sin(x))</w:instrText>
      </w:r>
      <w:r>
        <w:fldChar w:fldCharType="end"/>
      </w:r>
      <w:r>
        <w:fldChar w:fldCharType="begin"/>
      </w:r>
      <w:r>
        <w:instrText xml:space="preserve"> EQ \o\al(\s\up4(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 w:rsidR="006918BD">
        <w:t>=</w:t>
      </w:r>
      <w:r w:rsidR="006918BD">
        <w:fldChar w:fldCharType="begin"/>
      </w:r>
      <w:r w:rsidR="006918BD">
        <w:instrText xml:space="preserve"> EQ \s\do2(\f(8-3;8))</w:instrText>
      </w:r>
      <w:r w:rsidR="006918BD">
        <w:fldChar w:fldCharType="end"/>
      </w:r>
    </w:p>
    <w:p w:rsidR="00F42CA9" w:rsidRDefault="005F6314" w:rsidP="005F6314">
      <w:pPr>
        <w:spacing w:before="0" w:after="0"/>
      </w:pPr>
      <w:r>
        <w:fldChar w:fldCharType="begin"/>
      </w:r>
      <w:r>
        <w:instrText xml:space="preserve"> EQ \b(sin(x))</w:instrText>
      </w:r>
      <w:r>
        <w:fldChar w:fldCharType="end"/>
      </w:r>
      <w:r>
        <w:fldChar w:fldCharType="begin"/>
      </w:r>
      <w:r>
        <w:instrText xml:space="preserve"> EQ \o\al(\s\up4(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 w:rsidR="00F42CA9">
        <w:t>=</w:t>
      </w:r>
      <w:r w:rsidR="00F42CA9">
        <w:fldChar w:fldCharType="begin"/>
      </w:r>
      <w:r w:rsidR="00F42CA9">
        <w:instrText xml:space="preserve"> EQ \s\do2(\f(5;8))</w:instrText>
      </w:r>
      <w:r w:rsidR="00F42CA9">
        <w:fldChar w:fldCharType="end"/>
      </w:r>
    </w:p>
    <w:p w:rsidR="00F42CA9" w:rsidRDefault="00F42CA9" w:rsidP="005F6314">
      <w:pPr>
        <w:spacing w:before="0" w:after="0"/>
      </w:pPr>
      <w:r>
        <w:fldChar w:fldCharType="begin"/>
      </w:r>
      <w:r>
        <w:instrText xml:space="preserve"> EQ \x(Sin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instrText>=</w:instrTex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\s\do2(\f(5;8))</w:instrText>
      </w:r>
      <w:r>
        <w:fldChar w:fldCharType="end"/>
      </w:r>
      <w:r>
        <w:instrText xml:space="preserve"> )</w:instrText>
      </w:r>
      <w:r>
        <w:fldChar w:fldCharType="end"/>
      </w:r>
      <w:r>
        <w:instrText>)</w:instrText>
      </w:r>
      <w:r>
        <w:fldChar w:fldCharType="end"/>
      </w:r>
    </w:p>
    <w:p w:rsidR="00E5341E" w:rsidRDefault="006918BD" w:rsidP="005F6314">
      <w:pPr>
        <w:spacing w:before="0" w:after="0"/>
      </w:pPr>
      <w:r>
        <w:t>La valeur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 xml:space="preserve"> est 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\s\do2(\f(5;8))</w:instrText>
      </w:r>
      <w:r>
        <w:fldChar w:fldCharType="end"/>
      </w:r>
      <w:r>
        <w:instrText xml:space="preserve"> )</w:instrText>
      </w:r>
      <w:r>
        <w:fldChar w:fldCharType="end"/>
      </w:r>
      <w:r w:rsidR="005F6314">
        <w:t>.</w:t>
      </w:r>
    </w:p>
    <w:p w:rsidR="001F67DD" w:rsidRPr="00E5341E" w:rsidRDefault="001F67DD" w:rsidP="005F6314">
      <w:pPr>
        <w:spacing w:before="0" w:after="0"/>
      </w:pPr>
    </w:p>
    <w:p w:rsidR="006918BD" w:rsidRDefault="006918BD" w:rsidP="005F6314">
      <w:pPr>
        <w:spacing w:before="0" w:after="0"/>
      </w:pPr>
      <w:r>
        <w:lastRenderedPageBreak/>
        <w:t>2)</w:t>
      </w:r>
      <w:r w:rsidR="001F67DD">
        <w:t xml:space="preserve"> </w:t>
      </w:r>
      <w:r>
        <w:t>Je calcule la valeur exacte de cos</w:t>
      </w:r>
      <w:r>
        <w:fldChar w:fldCharType="begin"/>
      </w:r>
      <w:r>
        <w:instrText xml:space="preserve"> EQ \b(-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t> :</w:t>
      </w:r>
    </w:p>
    <w:p w:rsidR="006918BD" w:rsidRDefault="006918BD" w:rsidP="005F6314">
      <w:pPr>
        <w:spacing w:before="0" w:after="0"/>
      </w:pPr>
      <w:r>
        <w:t xml:space="preserve">On </w:t>
      </w:r>
      <w:r w:rsidR="00551214">
        <w:t>sait</w:t>
      </w:r>
      <w:r>
        <w:t xml:space="preserve"> que :</w:t>
      </w:r>
    </w:p>
    <w:p w:rsidR="006918BD" w:rsidRDefault="006918BD" w:rsidP="005F6314">
      <w:pPr>
        <w:pStyle w:val="Paragraphedeliste"/>
        <w:numPr>
          <w:ilvl w:val="0"/>
          <w:numId w:val="2"/>
        </w:num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+1;4))</w:instrText>
      </w:r>
      <w:r>
        <w:fldChar w:fldCharType="end"/>
      </w:r>
    </w:p>
    <w:p w:rsidR="00551214" w:rsidRDefault="00551214" w:rsidP="005F6314">
      <w:pPr>
        <w:pStyle w:val="Paragraphedeliste"/>
        <w:numPr>
          <w:ilvl w:val="0"/>
          <w:numId w:val="2"/>
        </w:numPr>
        <w:spacing w:before="0" w:after="0"/>
      </w:pPr>
      <w:r>
        <w:t>cos</w:t>
      </w:r>
      <w:r>
        <w:fldChar w:fldCharType="begin"/>
      </w:r>
      <w:r>
        <w:instrText xml:space="preserve"> EQ \b(-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t xml:space="preserve"> = -cos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</w:p>
    <w:p w:rsidR="00551214" w:rsidRDefault="00551214" w:rsidP="005F6314">
      <w:pPr>
        <w:spacing w:before="0" w:after="0"/>
      </w:pPr>
      <w:r>
        <w:t>-cos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t>=4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+1;4))</w:instrText>
      </w:r>
      <w:r>
        <w:fldChar w:fldCharType="end"/>
      </w:r>
      <w:r>
        <w:instrText>)</w:instrText>
      </w:r>
      <w:r>
        <w:fldChar w:fldCharType="end"/>
      </w:r>
    </w:p>
    <w:p w:rsidR="00551214" w:rsidRDefault="009C788A" w:rsidP="005F6314">
      <w:pPr>
        <w:spacing w:before="0" w:after="0"/>
      </w:pPr>
      <w:r>
        <w:fldChar w:fldCharType="begin"/>
      </w:r>
      <w:r>
        <w:instrText xml:space="preserve"> EQ \x(cos</w:instrText>
      </w:r>
      <w:r>
        <w:fldChar w:fldCharType="begin"/>
      </w:r>
      <w:r>
        <w:instrText xml:space="preserve"> EQ \b(</w:instrText>
      </w:r>
      <w:r w:rsidR="00EC39C2">
        <w:instrText>-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instrText>=</w:instrText>
      </w:r>
      <w:r>
        <w:fldChar w:fldCharType="begin"/>
      </w:r>
      <w:r>
        <w:instrText xml:space="preserve"> EQ \s\do2(\f(4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+4;4))</w:instrText>
      </w:r>
      <w:r>
        <w:fldChar w:fldCharType="end"/>
      </w:r>
      <w:r>
        <w:instrText>)</w:instrText>
      </w:r>
      <w:r>
        <w:fldChar w:fldCharType="end"/>
      </w:r>
    </w:p>
    <w:p w:rsidR="00E24F68" w:rsidRPr="009C788A" w:rsidRDefault="00E24F68" w:rsidP="005F6314">
      <w:pPr>
        <w:spacing w:before="0" w:after="0"/>
      </w:pPr>
      <w:r>
        <w:t xml:space="preserve">La valeur </w:t>
      </w:r>
      <w:r w:rsidR="00EC39C2">
        <w:t>cos</w:t>
      </w:r>
      <w:r w:rsidR="00EC39C2">
        <w:fldChar w:fldCharType="begin"/>
      </w:r>
      <w:r w:rsidR="00EC39C2">
        <w:instrText xml:space="preserve"> EQ \b(-</w:instrText>
      </w:r>
      <w:r w:rsidR="00EC39C2">
        <w:fldChar w:fldCharType="begin"/>
      </w:r>
      <w:r w:rsidR="00EC39C2">
        <w:instrText xml:space="preserve"> EQ \s\do2(\f(4π;5))</w:instrText>
      </w:r>
      <w:r w:rsidR="00EC39C2">
        <w:fldChar w:fldCharType="end"/>
      </w:r>
      <w:r w:rsidR="00EC39C2">
        <w:instrText>)</w:instrText>
      </w:r>
      <w:r w:rsidR="00EC39C2">
        <w:fldChar w:fldCharType="end"/>
      </w:r>
      <w:r w:rsidR="00EC39C2">
        <w:t xml:space="preserve"> est </w:t>
      </w:r>
      <w:r w:rsidR="00EC39C2">
        <w:fldChar w:fldCharType="begin"/>
      </w:r>
      <w:r w:rsidR="00EC39C2">
        <w:instrText xml:space="preserve"> EQ \s\do2(\f(4</w:instrText>
      </w:r>
      <w:r w:rsidR="00EC39C2">
        <w:fldChar w:fldCharType="begin"/>
      </w:r>
      <w:r w:rsidR="00EC39C2">
        <w:instrText xml:space="preserve"> EQ \r(5 )</w:instrText>
      </w:r>
      <w:r w:rsidR="00EC39C2">
        <w:fldChar w:fldCharType="end"/>
      </w:r>
      <w:r w:rsidR="00EC39C2">
        <w:instrText>+4;4))</w:instrText>
      </w:r>
      <w:r w:rsidR="00EC39C2">
        <w:fldChar w:fldCharType="end"/>
      </w:r>
      <w:r w:rsidR="005F6314">
        <w:t>.</w:t>
      </w:r>
    </w:p>
    <w:p w:rsidR="00551214" w:rsidRDefault="009C788A" w:rsidP="005F6314">
      <w:pPr>
        <w:spacing w:before="0" w:after="0"/>
      </w:pPr>
      <w:r>
        <w:t>Je calcule la valeur exacte de sin</w:t>
      </w:r>
      <w:r>
        <w:fldChar w:fldCharType="begin"/>
      </w:r>
      <w:r>
        <w:instrText xml:space="preserve"> EQ \b(</w:instrText>
      </w:r>
      <w:r w:rsidR="00FC4A3B">
        <w:instrText>-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</w:p>
    <w:p w:rsidR="009C788A" w:rsidRDefault="001F67DD" w:rsidP="005F6314">
      <w:pPr>
        <w:spacing w:before="0" w:after="0"/>
      </w:pPr>
      <w:r>
        <w:t>On</w:t>
      </w:r>
      <w:r w:rsidR="009C788A">
        <w:t xml:space="preserve"> </w:t>
      </w:r>
      <w:r>
        <w:t>sait</w:t>
      </w:r>
      <w:r w:rsidR="009C788A">
        <w:t xml:space="preserve"> que :</w:t>
      </w:r>
    </w:p>
    <w:p w:rsidR="009C788A" w:rsidRDefault="009C788A" w:rsidP="005F6314">
      <w:pPr>
        <w:pStyle w:val="Paragraphedeliste"/>
        <w:numPr>
          <w:ilvl w:val="0"/>
          <w:numId w:val="2"/>
        </w:numPr>
        <w:spacing w:before="0" w:after="0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\s\do2(\f(5;8))</w:instrText>
      </w:r>
      <w:r>
        <w:fldChar w:fldCharType="end"/>
      </w:r>
      <w:r>
        <w:instrText xml:space="preserve"> )</w:instrText>
      </w:r>
      <w:r>
        <w:fldChar w:fldCharType="end"/>
      </w:r>
    </w:p>
    <w:p w:rsidR="009C788A" w:rsidRDefault="009C788A" w:rsidP="005F6314">
      <w:pPr>
        <w:pStyle w:val="Paragraphedeliste"/>
        <w:numPr>
          <w:ilvl w:val="0"/>
          <w:numId w:val="2"/>
        </w:numPr>
        <w:spacing w:before="0" w:after="0"/>
      </w:pPr>
      <w:r>
        <w:t>sin</w:t>
      </w:r>
      <w:r>
        <w:fldChar w:fldCharType="begin"/>
      </w:r>
      <w:r>
        <w:instrText xml:space="preserve"> EQ \b(-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t xml:space="preserve"> = -sin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</w:p>
    <w:p w:rsidR="009C788A" w:rsidRDefault="00FC4A3B" w:rsidP="005F6314">
      <w:pPr>
        <w:spacing w:before="0" w:after="0"/>
      </w:pPr>
      <w:r>
        <w:t>-sin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t>=4*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\s\do2(\f(5;8))</w:instrText>
      </w:r>
      <w:r>
        <w:fldChar w:fldCharType="end"/>
      </w:r>
      <w:r>
        <w:instrText xml:space="preserve"> )</w:instrText>
      </w:r>
      <w:r>
        <w:fldChar w:fldCharType="end"/>
      </w:r>
    </w:p>
    <w:p w:rsidR="00FC4A3B" w:rsidRDefault="00FC4A3B" w:rsidP="005F6314">
      <w:pPr>
        <w:spacing w:before="0" w:after="0"/>
      </w:pPr>
      <w:r>
        <w:t>-sin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t>=4*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\r(5)</w:instrText>
      </w:r>
      <w:r>
        <w:fldChar w:fldCharType="end"/>
      </w:r>
      <w:r>
        <w:instrText>;</w:instrText>
      </w:r>
      <w:r>
        <w:fldChar w:fldCharType="begin"/>
      </w:r>
      <w:r>
        <w:instrText xml:space="preserve"> EQ \r(8)</w:instrText>
      </w:r>
      <w:r>
        <w:fldChar w:fldCharType="end"/>
      </w:r>
      <w:r>
        <w:instrText>))</w:instrText>
      </w:r>
      <w:r>
        <w:fldChar w:fldCharType="end"/>
      </w:r>
    </w:p>
    <w:p w:rsidR="00FC4A3B" w:rsidRDefault="00FC4A3B" w:rsidP="005F6314">
      <w:pPr>
        <w:spacing w:before="0" w:after="0"/>
      </w:pPr>
      <w:r>
        <w:fldChar w:fldCharType="begin"/>
      </w:r>
      <w:r>
        <w:instrText xml:space="preserve"> EQ \x(sin</w:instrText>
      </w:r>
      <w:r>
        <w:fldChar w:fldCharType="begin"/>
      </w:r>
      <w:r>
        <w:instrText xml:space="preserve"> EQ \b(-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instrText>=</w:instrText>
      </w:r>
      <w:r>
        <w:fldChar w:fldCharType="begin"/>
      </w:r>
      <w:r>
        <w:instrText xml:space="preserve"> EQ \s\do2(\f(4</w:instrText>
      </w:r>
      <w:r>
        <w:fldChar w:fldCharType="begin"/>
      </w:r>
      <w:r>
        <w:instrText xml:space="preserve"> EQ \r(5)</w:instrText>
      </w:r>
      <w:r>
        <w:fldChar w:fldCharType="end"/>
      </w:r>
      <w:r>
        <w:instrText>;</w:instrText>
      </w:r>
      <w:r>
        <w:fldChar w:fldCharType="begin"/>
      </w:r>
      <w:r>
        <w:instrText xml:space="preserve"> EQ \r(8)</w:instrText>
      </w:r>
      <w:r>
        <w:fldChar w:fldCharType="end"/>
      </w:r>
      <w:r>
        <w:instrText>))</w:instrText>
      </w:r>
      <w:r>
        <w:fldChar w:fldCharType="end"/>
      </w:r>
      <w:r>
        <w:instrText>)</w:instrText>
      </w:r>
      <w:r>
        <w:fldChar w:fldCharType="end"/>
      </w:r>
    </w:p>
    <w:p w:rsidR="005F6314" w:rsidRDefault="00EC39C2" w:rsidP="005F6314">
      <w:pPr>
        <w:spacing w:before="0" w:after="0"/>
      </w:pPr>
      <w:r>
        <w:t>La valeur de sin</w:t>
      </w:r>
      <w:r>
        <w:fldChar w:fldCharType="begin"/>
      </w:r>
      <w:r>
        <w:instrText xml:space="preserve"> EQ \b(-</w:instrText>
      </w:r>
      <w:r>
        <w:fldChar w:fldCharType="begin"/>
      </w:r>
      <w:r>
        <w:instrText xml:space="preserve"> EQ \s\do2(\f(4π;5))</w:instrText>
      </w:r>
      <w:r>
        <w:fldChar w:fldCharType="end"/>
      </w:r>
      <w:r>
        <w:instrText>)</w:instrText>
      </w:r>
      <w:r>
        <w:fldChar w:fldCharType="end"/>
      </w:r>
      <w:r>
        <w:t xml:space="preserve"> est </w:t>
      </w:r>
      <w:r>
        <w:fldChar w:fldCharType="begin"/>
      </w:r>
      <w:r>
        <w:instrText xml:space="preserve"> EQ \s\do2(\f(4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</w:instrText>
      </w:r>
      <w:r>
        <w:fldChar w:fldCharType="begin"/>
      </w:r>
      <w:r>
        <w:instrText xml:space="preserve"> EQ \r(8 )</w:instrText>
      </w:r>
      <w:r>
        <w:fldChar w:fldCharType="end"/>
      </w:r>
      <w:r>
        <w:instrText>))</w:instrText>
      </w:r>
      <w:r>
        <w:fldChar w:fldCharType="end"/>
      </w:r>
      <w:r w:rsidR="005F6314">
        <w:t>.</w:t>
      </w:r>
    </w:p>
    <w:p w:rsidR="00E24F68" w:rsidRDefault="00E24F68" w:rsidP="005F6314">
      <w:pPr>
        <w:spacing w:before="0" w:after="0"/>
      </w:pPr>
      <w:r>
        <w:t>3)</w:t>
      </w:r>
    </w:p>
    <w:p w:rsidR="00E24F68" w:rsidRDefault="00E24F68" w:rsidP="005F6314">
      <w:pPr>
        <w:spacing w:before="0" w:after="0"/>
      </w:pPr>
      <w:r>
        <w:t>Je calcule la valeur exacte de 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t> :</w:t>
      </w:r>
    </w:p>
    <w:p w:rsidR="00E24F68" w:rsidRDefault="00E24F68" w:rsidP="005F6314">
      <w:pPr>
        <w:spacing w:before="0" w:after="0"/>
      </w:pPr>
      <w:r>
        <w:t>On sait que :</w:t>
      </w:r>
    </w:p>
    <w:p w:rsidR="00E24F68" w:rsidRDefault="00E24F68" w:rsidP="005F6314">
      <w:pPr>
        <w:pStyle w:val="Paragraphedeliste"/>
        <w:numPr>
          <w:ilvl w:val="0"/>
          <w:numId w:val="2"/>
        </w:num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+1;4))</w:instrText>
      </w:r>
      <w:r>
        <w:fldChar w:fldCharType="end"/>
      </w:r>
    </w:p>
    <w:p w:rsidR="00E24F68" w:rsidRDefault="00E24F68" w:rsidP="005F6314">
      <w:p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t>=6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+1;4))</w:instrText>
      </w:r>
      <w:r>
        <w:fldChar w:fldCharType="end"/>
      </w:r>
      <w:r>
        <w:instrText>)</w:instrText>
      </w:r>
      <w:r>
        <w:fldChar w:fldCharType="end"/>
      </w:r>
    </w:p>
    <w:p w:rsidR="00E24F68" w:rsidRPr="00E24F68" w:rsidRDefault="00E24F68" w:rsidP="005F6314">
      <w:pPr>
        <w:spacing w:before="0" w:after="0"/>
      </w:pPr>
      <w:r>
        <w:fldChar w:fldCharType="begin"/>
      </w:r>
      <w:r>
        <w:instrText xml:space="preserve"> EQ \x(cos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instrText>=</w:instrText>
      </w:r>
      <w:r>
        <w:fldChar w:fldCharType="begin"/>
      </w:r>
      <w:r>
        <w:instrText xml:space="preserve"> EQ \s\do2(\f(6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+6;4))</w:instrText>
      </w:r>
      <w:r>
        <w:fldChar w:fldCharType="end"/>
      </w:r>
    </w:p>
    <w:p w:rsidR="00E24F68" w:rsidRDefault="00E24F68" w:rsidP="005F6314">
      <w:pPr>
        <w:spacing w:before="0" w:after="0"/>
      </w:pPr>
      <w:r>
        <w:instrText>)</w:instrText>
      </w:r>
      <w:r>
        <w:fldChar w:fldCharType="end"/>
      </w:r>
    </w:p>
    <w:p w:rsidR="00EC39C2" w:rsidRDefault="00EC39C2" w:rsidP="005F6314">
      <w:pPr>
        <w:spacing w:before="0" w:after="0"/>
      </w:pPr>
      <w:r>
        <w:t>La valeur de 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t xml:space="preserve"> est </w:t>
      </w:r>
      <w:r>
        <w:fldChar w:fldCharType="begin"/>
      </w:r>
      <w:r>
        <w:instrText xml:space="preserve"> EQ \s\do2(\f(6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+6;4))</w:instrText>
      </w:r>
      <w:r>
        <w:fldChar w:fldCharType="end"/>
      </w:r>
      <w:r w:rsidR="005F6314">
        <w:t>.</w:t>
      </w:r>
    </w:p>
    <w:p w:rsidR="00024A84" w:rsidRDefault="00024A84" w:rsidP="005F6314">
      <w:pPr>
        <w:spacing w:before="0" w:after="0"/>
      </w:pPr>
    </w:p>
    <w:p w:rsidR="00024A84" w:rsidRPr="00EC39C2" w:rsidRDefault="00024A84" w:rsidP="005F6314">
      <w:pPr>
        <w:spacing w:before="0" w:after="0"/>
      </w:pPr>
    </w:p>
    <w:p w:rsidR="00024A84" w:rsidRDefault="00E24F68" w:rsidP="005F6314">
      <w:pPr>
        <w:spacing w:before="0" w:after="0"/>
      </w:pPr>
      <w:r>
        <w:lastRenderedPageBreak/>
        <w:t>Je calcule la valeur exacte de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 w:rsidR="001F67DD">
        <w:t>.</w:t>
      </w:r>
    </w:p>
    <w:p w:rsidR="00E24F68" w:rsidRDefault="00E24F68" w:rsidP="005F6314">
      <w:pPr>
        <w:spacing w:before="0" w:after="0"/>
      </w:pPr>
      <w:r>
        <w:t>On sait que :</w:t>
      </w:r>
    </w:p>
    <w:p w:rsidR="00E24F68" w:rsidRDefault="00E24F68" w:rsidP="005F6314">
      <w:pPr>
        <w:pStyle w:val="Paragraphedeliste"/>
        <w:numPr>
          <w:ilvl w:val="0"/>
          <w:numId w:val="2"/>
        </w:numPr>
        <w:spacing w:before="0" w:after="0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\s\do2(\f(5;8))</w:instrText>
      </w:r>
      <w:r>
        <w:fldChar w:fldCharType="end"/>
      </w:r>
      <w:r>
        <w:instrText xml:space="preserve"> )</w:instrText>
      </w:r>
      <w:r>
        <w:fldChar w:fldCharType="end"/>
      </w:r>
    </w:p>
    <w:p w:rsidR="00E24F68" w:rsidRDefault="00EC39C2" w:rsidP="005F6314">
      <w:pPr>
        <w:spacing w:before="0" w:after="0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t>=6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\s\do2(\f(5;8))</w:instrText>
      </w:r>
      <w:r>
        <w:fldChar w:fldCharType="end"/>
      </w:r>
      <w:r>
        <w:instrText xml:space="preserve"> )</w:instrText>
      </w:r>
      <w:r>
        <w:fldChar w:fldCharType="end"/>
      </w:r>
      <w:r>
        <w:instrText>)</w:instrText>
      </w:r>
      <w:r>
        <w:fldChar w:fldCharType="end"/>
      </w:r>
    </w:p>
    <w:p w:rsidR="00EC39C2" w:rsidRDefault="00EC39C2" w:rsidP="005F6314">
      <w:pPr>
        <w:spacing w:before="0" w:after="0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t>=6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</w:instrText>
      </w:r>
      <w:r>
        <w:fldChar w:fldCharType="begin"/>
      </w:r>
      <w:r>
        <w:instrText xml:space="preserve"> EQ \r(8 )</w:instrText>
      </w:r>
      <w:r>
        <w:fldChar w:fldCharType="end"/>
      </w:r>
      <w:r>
        <w:instrText>))</w:instrText>
      </w:r>
      <w:r>
        <w:fldChar w:fldCharType="end"/>
      </w:r>
      <w:r>
        <w:instrText>)</w:instrText>
      </w:r>
      <w:r>
        <w:fldChar w:fldCharType="end"/>
      </w:r>
    </w:p>
    <w:p w:rsidR="00EC39C2" w:rsidRDefault="00EC39C2" w:rsidP="005F6314">
      <w:pPr>
        <w:spacing w:before="0" w:after="0"/>
      </w:pPr>
      <w:r>
        <w:fldChar w:fldCharType="begin"/>
      </w:r>
      <w:r>
        <w:instrText xml:space="preserve"> EQ \x(sin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instrText>=</w:instrText>
      </w:r>
      <w:r>
        <w:fldChar w:fldCharType="begin"/>
      </w:r>
      <w:r>
        <w:instrText xml:space="preserve"> EQ \s\do2(\f(6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</w:instrText>
      </w:r>
      <w:r>
        <w:fldChar w:fldCharType="begin"/>
      </w:r>
      <w:r>
        <w:instrText xml:space="preserve"> EQ \r(8 )</w:instrText>
      </w:r>
      <w:r>
        <w:fldChar w:fldCharType="end"/>
      </w:r>
      <w:r>
        <w:instrText>))</w:instrText>
      </w:r>
      <w:r>
        <w:fldChar w:fldCharType="end"/>
      </w:r>
    </w:p>
    <w:p w:rsidR="00EC39C2" w:rsidRDefault="00EC39C2" w:rsidP="005F6314">
      <w:pPr>
        <w:spacing w:before="0" w:after="0"/>
      </w:pPr>
      <w:r>
        <w:instrText>)</w:instrText>
      </w:r>
      <w:r>
        <w:fldChar w:fldCharType="end"/>
      </w:r>
    </w:p>
    <w:p w:rsidR="00EC39C2" w:rsidRDefault="00EC39C2" w:rsidP="005F6314">
      <w:pPr>
        <w:spacing w:before="0" w:after="0"/>
      </w:pPr>
      <w:r>
        <w:t>La valeur de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\s\do2(\f(6π;5))</w:instrText>
      </w:r>
      <w:r>
        <w:fldChar w:fldCharType="end"/>
      </w:r>
      <w:r>
        <w:instrText>)</w:instrText>
      </w:r>
      <w:r>
        <w:fldChar w:fldCharType="end"/>
      </w:r>
      <w:r>
        <w:t xml:space="preserve"> est </w:t>
      </w:r>
      <w:r>
        <w:fldChar w:fldCharType="begin"/>
      </w:r>
      <w:r>
        <w:instrText xml:space="preserve"> EQ \s\do2(\f(6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</w:instrText>
      </w:r>
      <w:r>
        <w:fldChar w:fldCharType="begin"/>
      </w:r>
      <w:r>
        <w:instrText xml:space="preserve"> EQ \r(8 )</w:instrText>
      </w:r>
      <w:r>
        <w:fldChar w:fldCharType="end"/>
      </w:r>
      <w:r>
        <w:instrText>))</w:instrText>
      </w:r>
      <w:r>
        <w:fldChar w:fldCharType="end"/>
      </w:r>
      <w:r w:rsidR="001F67DD">
        <w:t>.</w:t>
      </w:r>
    </w:p>
    <w:p w:rsidR="00EC39C2" w:rsidRDefault="005F6581" w:rsidP="005F6314">
      <w:pPr>
        <w:spacing w:before="0" w:after="0"/>
      </w:pPr>
      <w:r>
        <w:t>4)</w:t>
      </w:r>
    </w:p>
    <w:p w:rsidR="00BE331B" w:rsidRDefault="005F6581" w:rsidP="005F6314">
      <w:p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\s\do2(\f(3π;10))</w:instrText>
      </w:r>
      <w:r>
        <w:fldChar w:fldCharType="end"/>
      </w:r>
      <w:r>
        <w:instrText>)</w:instrText>
      </w:r>
      <w:r>
        <w:fldChar w:fldCharType="end"/>
      </w:r>
    </w:p>
    <w:p w:rsidR="00BE331B" w:rsidRDefault="005F6581" w:rsidP="005F6314">
      <w:p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 w:rsidR="00BE331B">
        <w:fldChar w:fldCharType="begin"/>
      </w:r>
      <w:r w:rsidR="00BE331B">
        <w:instrText xml:space="preserve"> EQ \s\do2(\f(2;10))</w:instrText>
      </w:r>
      <w:r w:rsidR="00BE331B">
        <w:fldChar w:fldCharType="end"/>
      </w:r>
      <w:r>
        <w:instrText>+</w:instrText>
      </w:r>
      <w:r>
        <w:fldChar w:fldCharType="begin"/>
      </w:r>
      <w:r>
        <w:instrText xml:space="preserve"> EQ \s\do2(\f(π;10))</w:instrText>
      </w:r>
      <w:r>
        <w:fldChar w:fldCharType="end"/>
      </w:r>
      <w:r>
        <w:instrText>)</w:instrText>
      </w:r>
      <w:r>
        <w:fldChar w:fldCharType="end"/>
      </w:r>
    </w:p>
    <w:p w:rsidR="005F6581" w:rsidRDefault="00BE331B" w:rsidP="005F6314">
      <w:p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\s\do2(\f(1;5))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\s\do2(\f(π;10))</w:instrText>
      </w:r>
      <w:r>
        <w:fldChar w:fldCharType="end"/>
      </w:r>
      <w:r>
        <w:instrText>)</w:instrText>
      </w:r>
      <w:r>
        <w:fldChar w:fldCharType="end"/>
      </w:r>
    </w:p>
    <w:p w:rsidR="001F67DD" w:rsidRPr="00BE331B" w:rsidRDefault="001F67DD" w:rsidP="005F6314">
      <w:pPr>
        <w:spacing w:before="0" w:after="0"/>
      </w:pPr>
    </w:p>
    <w:p w:rsidR="00BE331B" w:rsidRDefault="005F6581" w:rsidP="005F6314">
      <w:pPr>
        <w:spacing w:before="0" w:after="0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\s\do2(\f(7π;10))</w:instrText>
      </w:r>
      <w:r>
        <w:fldChar w:fldCharType="end"/>
      </w:r>
      <w:r>
        <w:instrText>)</w:instrText>
      </w:r>
      <w:r>
        <w:fldChar w:fldCharType="end"/>
      </w:r>
    </w:p>
    <w:p w:rsidR="00BE331B" w:rsidRDefault="005F6581" w:rsidP="005F6314">
      <w:pPr>
        <w:spacing w:before="0" w:after="0"/>
      </w:pPr>
      <w:r>
        <w:t>Sin</w:t>
      </w:r>
      <w:r>
        <w:fldChar w:fldCharType="begin"/>
      </w:r>
      <w:r>
        <w:instrText xml:space="preserve"> EQ \b(</w:instrText>
      </w:r>
      <w:r w:rsidR="00BE331B">
        <w:fldChar w:fldCharType="begin"/>
      </w:r>
      <w:r w:rsidR="00BE331B">
        <w:instrText xml:space="preserve"> EQ \s\do2(\f(5;10))</w:instrText>
      </w:r>
      <w:r w:rsidR="00BE331B">
        <w:fldChar w:fldCharType="end"/>
      </w:r>
      <w:r>
        <w:instrText>+</w:instrText>
      </w:r>
      <w:r>
        <w:fldChar w:fldCharType="begin"/>
      </w:r>
      <w:r>
        <w:instrText xml:space="preserve"> EQ \s\do2(\f(</w:instrText>
      </w:r>
      <w:r w:rsidR="00BE331B">
        <w:instrText>2</w:instrText>
      </w:r>
      <w:r>
        <w:instrText>π;10))</w:instrText>
      </w:r>
      <w:r>
        <w:fldChar w:fldCharType="end"/>
      </w:r>
      <w:r>
        <w:instrText>)</w:instrText>
      </w:r>
      <w:r>
        <w:fldChar w:fldCharType="end"/>
      </w:r>
    </w:p>
    <w:p w:rsidR="00BE331B" w:rsidRDefault="00BE331B" w:rsidP="005F6314">
      <w:pPr>
        <w:spacing w:before="0" w:after="0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\s\do2(\f(2π;10))</w:instrText>
      </w:r>
      <w:r>
        <w:fldChar w:fldCharType="end"/>
      </w:r>
      <w:r>
        <w:instrText>)</w:instrText>
      </w:r>
      <w:r>
        <w:fldChar w:fldCharType="end"/>
      </w:r>
    </w:p>
    <w:p w:rsidR="001F67DD" w:rsidRDefault="001F67DD" w:rsidP="005F6314">
      <w:pPr>
        <w:spacing w:before="0" w:after="0"/>
      </w:pPr>
    </w:p>
    <w:p w:rsidR="001F67DD" w:rsidRPr="001F67DD" w:rsidRDefault="001F67DD" w:rsidP="005F6314">
      <w:pPr>
        <w:spacing w:before="0" w:after="0"/>
        <w:rPr>
          <w:u w:val="single"/>
        </w:rPr>
      </w:pPr>
      <w:r w:rsidRPr="001F67DD">
        <w:rPr>
          <w:u w:val="single"/>
        </w:rPr>
        <w:t>Partie B :</w:t>
      </w:r>
    </w:p>
    <w:p w:rsidR="001F67DD" w:rsidRDefault="001F67DD" w:rsidP="005F6314">
      <w:pPr>
        <w:spacing w:before="0" w:after="0"/>
      </w:pPr>
      <w:r>
        <w:t>1)</w:t>
      </w:r>
    </w:p>
    <w:p w:rsidR="001F67DD" w:rsidRDefault="005945D7" w:rsidP="005F6314">
      <w:pPr>
        <w:spacing w:before="0"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left:0;text-align:left;margin-left:373.55pt;margin-top:2.6pt;width:66.5pt;height:65.9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5945D7" w:rsidRPr="002806F4" w:rsidRDefault="005945D7" w:rsidP="005945D7">
                  <w:pPr>
                    <w:spacing w:before="0" w:after="0"/>
                  </w:pPr>
                  <w:r>
                    <w:fldChar w:fldCharType="begin"/>
                  </w:r>
                  <w:r>
                    <w:instrText xml:space="preserve"> EQ \s\do2(\f(8π;7))</w:instrText>
                  </w:r>
                  <w:r>
                    <w:fldChar w:fldCharType="end"/>
                  </w:r>
                  <w:r>
                    <w:t xml:space="preserve">= </w:t>
                  </w:r>
                  <w:r>
                    <w:fldChar w:fldCharType="begin"/>
                  </w:r>
                  <w:r>
                    <w:instrText xml:space="preserve"> EQ \s\do2(\f(7π;7))</w:instrText>
                  </w:r>
                  <w:r>
                    <w:fldChar w:fldCharType="end"/>
                  </w:r>
                  <w:r>
                    <w:t>+</w:t>
                  </w:r>
                  <w:r>
                    <w:fldChar w:fldCharType="begin"/>
                  </w:r>
                  <w:r>
                    <w:instrText xml:space="preserve"> EQ \s\do2(\f(π;7))</w:instrText>
                  </w:r>
                  <w:r>
                    <w:fldChar w:fldCharType="end"/>
                  </w:r>
                </w:p>
                <w:p w:rsidR="005945D7" w:rsidRDefault="005945D7" w:rsidP="005945D7">
                  <w:pPr>
                    <w:spacing w:before="0" w:after="0"/>
                  </w:pPr>
                  <w:r>
                    <w:fldChar w:fldCharType="begin"/>
                  </w:r>
                  <w:r>
                    <w:instrText xml:space="preserve"> EQ \s\do2(\f(6π;7))</w:instrText>
                  </w:r>
                  <w:r>
                    <w:fldChar w:fldCharType="end"/>
                  </w:r>
                  <w:r>
                    <w:t>=</w:t>
                  </w:r>
                  <w:r>
                    <w:fldChar w:fldCharType="begin"/>
                  </w:r>
                  <w:r>
                    <w:instrText xml:space="preserve"> EQ \s\do2(\f(5π;7))</w:instrText>
                  </w:r>
                  <w:r>
                    <w:fldChar w:fldCharType="end"/>
                  </w:r>
                  <w:r>
                    <w:t>+</w:t>
                  </w:r>
                  <w:r>
                    <w:fldChar w:fldCharType="begin"/>
                  </w:r>
                  <w:r>
                    <w:instrText xml:space="preserve"> EQ \s\do2(\f(π;7))</w:instrText>
                  </w:r>
                  <w:r>
                    <w:fldChar w:fldCharType="end"/>
                  </w:r>
                </w:p>
              </w:txbxContent>
            </v:textbox>
          </v:shape>
        </w:pict>
      </w:r>
      <w:r w:rsidR="001F67DD">
        <w:t>2cos</w:t>
      </w:r>
      <w:r w:rsidR="002806F4">
        <w:fldChar w:fldCharType="begin"/>
      </w:r>
      <w:r w:rsidR="002806F4">
        <w:instrText xml:space="preserve"> EQ \b(-</w:instrText>
      </w:r>
      <w:r w:rsidR="002806F4" w:rsidRPr="001F67DD">
        <w:instrText xml:space="preserve"> </w:instrText>
      </w:r>
      <w:r w:rsidR="002806F4">
        <w:fldChar w:fldCharType="begin"/>
      </w:r>
      <w:r w:rsidR="002806F4">
        <w:instrText xml:space="preserve"> EQ \s\do2(\f(π;7))</w:instrText>
      </w:r>
      <w:r w:rsidR="002806F4">
        <w:fldChar w:fldCharType="end"/>
      </w:r>
      <w:r w:rsidR="002806F4">
        <w:instrText>)</w:instrText>
      </w:r>
      <w:r w:rsidR="002806F4">
        <w:fldChar w:fldCharType="end"/>
      </w:r>
      <w:r w:rsidR="001F67DD">
        <w:t xml:space="preserve"> + 3cos</w:t>
      </w:r>
      <w:r w:rsidR="002806F4">
        <w:fldChar w:fldCharType="begin"/>
      </w:r>
      <w:r w:rsidR="002806F4">
        <w:instrText xml:space="preserve"> EQ \b(</w:instrText>
      </w:r>
      <w:r w:rsidR="002806F4">
        <w:fldChar w:fldCharType="begin"/>
      </w:r>
      <w:r w:rsidR="002806F4">
        <w:instrText xml:space="preserve"> EQ \s\do2(\f(8π;7))</w:instrText>
      </w:r>
      <w:r w:rsidR="002806F4">
        <w:fldChar w:fldCharType="end"/>
      </w:r>
      <w:r w:rsidR="002806F4">
        <w:instrText>)</w:instrText>
      </w:r>
      <w:r w:rsidR="002806F4">
        <w:fldChar w:fldCharType="end"/>
      </w:r>
      <w:r w:rsidR="001F67DD">
        <w:t xml:space="preserve"> -2 sin</w:t>
      </w:r>
      <w:r w:rsidR="002806F4">
        <w:fldChar w:fldCharType="begin"/>
      </w:r>
      <w:r w:rsidR="002806F4">
        <w:instrText xml:space="preserve"> EQ \b(</w:instrText>
      </w:r>
      <w:r w:rsidR="002806F4">
        <w:fldChar w:fldCharType="begin"/>
      </w:r>
      <w:r w:rsidR="002806F4">
        <w:instrText xml:space="preserve"> EQ \s\do2(\f(6π;7))</w:instrText>
      </w:r>
      <w:r w:rsidR="002806F4">
        <w:fldChar w:fldCharType="end"/>
      </w:r>
      <w:r w:rsidR="002806F4">
        <w:instrText>)</w:instrText>
      </w:r>
      <w:r w:rsidR="002806F4">
        <w:fldChar w:fldCharType="end"/>
      </w:r>
      <w:r w:rsidR="002806F4">
        <w:t xml:space="preserve"> + sin</w:t>
      </w:r>
      <w:r w:rsidR="002806F4">
        <w:fldChar w:fldCharType="begin"/>
      </w:r>
      <w:r w:rsidR="002806F4">
        <w:instrText xml:space="preserve"> EQ \b(- </w:instrText>
      </w:r>
      <w:r w:rsidR="002806F4">
        <w:fldChar w:fldCharType="begin"/>
      </w:r>
      <w:r w:rsidR="002806F4">
        <w:instrText xml:space="preserve"> EQ \s\do2(\f(π;7))</w:instrText>
      </w:r>
      <w:r w:rsidR="002806F4">
        <w:fldChar w:fldCharType="end"/>
      </w:r>
      <w:r w:rsidR="002806F4">
        <w:instrText>)</w:instrText>
      </w:r>
      <w:r w:rsidR="002806F4">
        <w:fldChar w:fldCharType="end"/>
      </w:r>
      <w:r w:rsidR="002806F4">
        <w:t xml:space="preserve"> = a cos</w:t>
      </w:r>
      <w:r w:rsidR="002806F4">
        <w:fldChar w:fldCharType="begin"/>
      </w:r>
      <w:r w:rsidR="002806F4">
        <w:instrText xml:space="preserve"> EQ \b(</w:instrText>
      </w:r>
      <w:r w:rsidR="002806F4">
        <w:fldChar w:fldCharType="begin"/>
      </w:r>
      <w:r w:rsidR="002806F4">
        <w:instrText xml:space="preserve"> EQ \s\do2(\f(π;7))</w:instrText>
      </w:r>
      <w:r w:rsidR="002806F4">
        <w:fldChar w:fldCharType="end"/>
      </w:r>
      <w:r w:rsidR="002806F4">
        <w:instrText>)</w:instrText>
      </w:r>
      <w:r w:rsidR="002806F4">
        <w:fldChar w:fldCharType="end"/>
      </w:r>
      <w:r w:rsidR="002806F4">
        <w:t xml:space="preserve"> + b sin </w:t>
      </w:r>
      <w:r w:rsidR="002806F4">
        <w:fldChar w:fldCharType="begin"/>
      </w:r>
      <w:r w:rsidR="002806F4">
        <w:instrText xml:space="preserve"> EQ \b(</w:instrText>
      </w:r>
      <w:r w:rsidR="002806F4">
        <w:fldChar w:fldCharType="begin"/>
      </w:r>
      <w:r w:rsidR="002806F4">
        <w:instrText xml:space="preserve"> EQ \s\do2(\f(π;7))</w:instrText>
      </w:r>
      <w:r w:rsidR="002806F4">
        <w:fldChar w:fldCharType="end"/>
      </w:r>
      <w:r w:rsidR="002806F4">
        <w:instrText>)</w:instrText>
      </w:r>
      <w:r w:rsidR="002806F4">
        <w:fldChar w:fldCharType="end"/>
      </w:r>
    </w:p>
    <w:p w:rsidR="002806F4" w:rsidRDefault="002806F4" w:rsidP="002806F4">
      <w:pPr>
        <w:spacing w:before="0" w:after="0"/>
      </w:pPr>
      <w:r>
        <w:t>2cos</w:t>
      </w:r>
      <w:r>
        <w:fldChar w:fldCharType="begin"/>
      </w:r>
      <w:r>
        <w:instrText xml:space="preserve"> EQ \b(-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 xml:space="preserve"> +3cos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\s\do2(\f(7π;7))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 xml:space="preserve"> -2sin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\s\do2(\f(5π;7))</w:instrText>
      </w:r>
      <w:r>
        <w:fldChar w:fldCharType="end"/>
      </w:r>
      <w:r>
        <w:instrText>+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>+sin</w:t>
      </w:r>
      <w:r>
        <w:fldChar w:fldCharType="begin"/>
      </w:r>
      <w:r>
        <w:instrText xml:space="preserve"> EQ \b(</w:instrText>
      </w:r>
      <w:r w:rsidR="005E29B2">
        <w:instrText>-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 xml:space="preserve"> = a 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 xml:space="preserve"> + b sin 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</w:p>
    <w:p w:rsidR="002806F4" w:rsidRDefault="005E29B2" w:rsidP="005F6314">
      <w:pPr>
        <w:spacing w:before="0" w:after="0"/>
      </w:pPr>
      <w:r>
        <w:t>2cos</w:t>
      </w:r>
      <w:r>
        <w:fldChar w:fldCharType="begin"/>
      </w:r>
      <w:r>
        <w:instrText xml:space="preserve"> EQ \b(-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>+3cos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\s\do2(\f(7π;7))</w:instrText>
      </w:r>
      <w:r>
        <w:fldChar w:fldCharType="end"/>
      </w:r>
      <w:r>
        <w:instrText>)</w:instrText>
      </w:r>
      <w:r>
        <w:fldChar w:fldCharType="end"/>
      </w:r>
      <w:r>
        <w:t>+3cos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>-2sin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\s\do2(\f(5π;7))</w:instrText>
      </w:r>
      <w:r>
        <w:fldChar w:fldCharType="end"/>
      </w:r>
      <w:r>
        <w:instrText>)</w:instrText>
      </w:r>
      <w:r>
        <w:fldChar w:fldCharType="end"/>
      </w:r>
      <w:r>
        <w:t>-2sin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 w:rsidR="005945D7">
        <w:t>-</w:t>
      </w: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 xml:space="preserve"> = a 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 xml:space="preserve"> + b sin 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</w:p>
    <w:p w:rsidR="005E29B2" w:rsidRDefault="005E29B2" w:rsidP="005F6314">
      <w:pPr>
        <w:spacing w:before="0" w:after="0"/>
      </w:pPr>
      <w:r>
        <w:t>-2cos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>+3cos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>+3cos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\s\do2(\f(7π;7))</w:instrText>
      </w:r>
      <w:r>
        <w:fldChar w:fldCharType="end"/>
      </w:r>
      <w:r>
        <w:instrText>)</w:instrText>
      </w:r>
      <w:r>
        <w:fldChar w:fldCharType="end"/>
      </w:r>
      <w:r w:rsidR="005945D7">
        <w:t>-2sin</w:t>
      </w:r>
      <w:r w:rsidR="005945D7">
        <w:fldChar w:fldCharType="begin"/>
      </w:r>
      <w:r w:rsidR="005945D7">
        <w:instrText xml:space="preserve"> EQ \b(</w:instrText>
      </w:r>
      <w:r w:rsidR="005945D7">
        <w:fldChar w:fldCharType="begin"/>
      </w:r>
      <w:r w:rsidR="005945D7">
        <w:instrText xml:space="preserve"> EQ \s\do2(\f(π;7))</w:instrText>
      </w:r>
      <w:r w:rsidR="005945D7">
        <w:fldChar w:fldCharType="end"/>
      </w:r>
      <w:r w:rsidR="005945D7">
        <w:instrText>)</w:instrText>
      </w:r>
      <w:r w:rsidR="005945D7">
        <w:fldChar w:fldCharType="end"/>
      </w:r>
      <w:r w:rsidR="005945D7">
        <w:t>-sin</w:t>
      </w:r>
      <w:r w:rsidR="005945D7">
        <w:fldChar w:fldCharType="begin"/>
      </w:r>
      <w:r w:rsidR="005945D7">
        <w:instrText xml:space="preserve"> EQ \b(</w:instrText>
      </w:r>
      <w:r w:rsidR="005945D7">
        <w:fldChar w:fldCharType="begin"/>
      </w:r>
      <w:r w:rsidR="005945D7">
        <w:instrText xml:space="preserve"> EQ \s\do2(\f(π;7))</w:instrText>
      </w:r>
      <w:r w:rsidR="005945D7">
        <w:fldChar w:fldCharType="end"/>
      </w:r>
      <w:r w:rsidR="005945D7">
        <w:instrText>)</w:instrText>
      </w:r>
      <w:r w:rsidR="005945D7">
        <w:fldChar w:fldCharType="end"/>
      </w:r>
      <w:r w:rsidR="005945D7">
        <w:t>-2sin</w:t>
      </w:r>
      <w:r w:rsidR="005945D7">
        <w:fldChar w:fldCharType="begin"/>
      </w:r>
      <w:r w:rsidR="005945D7">
        <w:instrText xml:space="preserve"> EQ \b(</w:instrText>
      </w:r>
      <w:r w:rsidR="005945D7">
        <w:fldChar w:fldCharType="begin"/>
      </w:r>
      <w:r w:rsidR="005945D7">
        <w:instrText xml:space="preserve"> EQ \s\do2(\f(5π;7))</w:instrText>
      </w:r>
      <w:r w:rsidR="005945D7">
        <w:fldChar w:fldCharType="end"/>
      </w:r>
      <w:r w:rsidR="005945D7">
        <w:instrText>)</w:instrText>
      </w:r>
      <w:r w:rsidR="005945D7">
        <w:fldChar w:fldCharType="end"/>
      </w:r>
      <w:r w:rsidR="005945D7">
        <w:t xml:space="preserve"> = a cos</w:t>
      </w:r>
      <w:r w:rsidR="005945D7">
        <w:fldChar w:fldCharType="begin"/>
      </w:r>
      <w:r w:rsidR="005945D7">
        <w:instrText xml:space="preserve"> EQ \b(</w:instrText>
      </w:r>
      <w:r w:rsidR="005945D7">
        <w:fldChar w:fldCharType="begin"/>
      </w:r>
      <w:r w:rsidR="005945D7">
        <w:instrText xml:space="preserve"> EQ \s\do2(\f(π;7))</w:instrText>
      </w:r>
      <w:r w:rsidR="005945D7">
        <w:fldChar w:fldCharType="end"/>
      </w:r>
      <w:r w:rsidR="005945D7">
        <w:instrText>)</w:instrText>
      </w:r>
      <w:r w:rsidR="005945D7">
        <w:fldChar w:fldCharType="end"/>
      </w:r>
      <w:r w:rsidR="005945D7">
        <w:t xml:space="preserve"> + b sin </w:t>
      </w:r>
      <w:r w:rsidR="005945D7">
        <w:fldChar w:fldCharType="begin"/>
      </w:r>
      <w:r w:rsidR="005945D7">
        <w:instrText xml:space="preserve"> EQ \b(</w:instrText>
      </w:r>
      <w:r w:rsidR="005945D7">
        <w:fldChar w:fldCharType="begin"/>
      </w:r>
      <w:r w:rsidR="005945D7">
        <w:instrText xml:space="preserve"> EQ \s\do2(\f(π;7))</w:instrText>
      </w:r>
      <w:r w:rsidR="005945D7">
        <w:fldChar w:fldCharType="end"/>
      </w:r>
      <w:r w:rsidR="005945D7">
        <w:instrText>)</w:instrText>
      </w:r>
      <w:r w:rsidR="005945D7">
        <w:fldChar w:fldCharType="end"/>
      </w:r>
    </w:p>
    <w:p w:rsidR="005945D7" w:rsidRDefault="005945D7" w:rsidP="005F6314">
      <w:pPr>
        <w:spacing w:before="0" w:after="0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>+3cos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\s\do2(\f(7π;7))</w:instrText>
      </w:r>
      <w:r>
        <w:fldChar w:fldCharType="end"/>
      </w:r>
      <w:r>
        <w:instrText>)</w:instrText>
      </w:r>
      <w:r>
        <w:fldChar w:fldCharType="end"/>
      </w:r>
      <w:r>
        <w:t>-3</w:t>
      </w: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>-2sin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\s\do2(\f(5π;7))</w:instrText>
      </w:r>
      <w:r>
        <w:fldChar w:fldCharType="end"/>
      </w:r>
      <w:r>
        <w:instrText>)</w:instrText>
      </w:r>
      <w:r>
        <w:fldChar w:fldCharType="end"/>
      </w:r>
      <w:r>
        <w:t xml:space="preserve"> = a 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  <w:r>
        <w:t xml:space="preserve"> + b sin 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\s\do2(\f(π;7))</w:instrText>
      </w:r>
      <w:r>
        <w:fldChar w:fldCharType="end"/>
      </w:r>
      <w:r>
        <w:instrText>)</w:instrText>
      </w:r>
      <w:r>
        <w:fldChar w:fldCharType="end"/>
      </w:r>
    </w:p>
    <w:p w:rsidR="005945D7" w:rsidRDefault="005945D7" w:rsidP="005F6314">
      <w:pPr>
        <w:spacing w:before="0" w:after="0"/>
      </w:pPr>
    </w:p>
    <w:p w:rsidR="00024A84" w:rsidRDefault="00024A84" w:rsidP="005F6314">
      <w:pPr>
        <w:spacing w:before="0" w:after="0"/>
      </w:pPr>
    </w:p>
    <w:p w:rsidR="00877751" w:rsidRDefault="00877751" w:rsidP="005F6314">
      <w:pPr>
        <w:spacing w:before="0" w:after="0"/>
      </w:pPr>
    </w:p>
    <w:p w:rsidR="00877751" w:rsidRDefault="00877751" w:rsidP="005F6314">
      <w:pPr>
        <w:spacing w:before="0" w:after="0"/>
      </w:pPr>
    </w:p>
    <w:p w:rsidR="00877751" w:rsidRDefault="00877751" w:rsidP="005F6314">
      <w:pPr>
        <w:spacing w:before="0" w:after="0"/>
      </w:pPr>
    </w:p>
    <w:p w:rsidR="00877751" w:rsidRDefault="00877751" w:rsidP="005F6314">
      <w:pPr>
        <w:spacing w:before="0" w:after="0"/>
      </w:pPr>
    </w:p>
    <w:p w:rsidR="00877751" w:rsidRPr="00877751" w:rsidRDefault="00877751" w:rsidP="005F6314">
      <w:pPr>
        <w:spacing w:before="0" w:after="0"/>
        <w:rPr>
          <w:u w:val="single"/>
        </w:rPr>
      </w:pPr>
      <w:r w:rsidRPr="00877751">
        <w:rPr>
          <w:u w:val="single"/>
        </w:rPr>
        <w:lastRenderedPageBreak/>
        <w:t>Problème 2 :</w:t>
      </w:r>
    </w:p>
    <w:p w:rsidR="00877751" w:rsidRPr="00877751" w:rsidRDefault="00877751" w:rsidP="005F6314">
      <w:pPr>
        <w:spacing w:before="0" w:after="0"/>
        <w:rPr>
          <w:u w:val="single"/>
        </w:rPr>
      </w:pPr>
      <w:r w:rsidRPr="00877751">
        <w:rPr>
          <w:u w:val="single"/>
        </w:rPr>
        <w:t>Partie A :</w:t>
      </w:r>
    </w:p>
    <w:p w:rsidR="00877751" w:rsidRDefault="00877751" w:rsidP="005F6314">
      <w:pPr>
        <w:spacing w:before="0" w:after="0"/>
      </w:pPr>
      <w:r>
        <w:rPr>
          <w:noProof/>
        </w:rPr>
        <w:pict>
          <v:shape id="_x0000_s1030" type="#_x0000_t202" style="position:absolute;left:0;text-align:left;margin-left:46.15pt;margin-top:8.55pt;width:179.5pt;height:33.75pt;z-index:2516643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>
            <v:stroke opacity="0"/>
            <v:textbox style="mso-fit-shape-to-text:t">
              <w:txbxContent>
                <w:p w:rsidR="00877751" w:rsidRDefault="00877751">
                  <w:r>
                    <w:t xml:space="preserve">CM </w:t>
                  </w:r>
                  <w:r>
                    <w:sym w:font="Wingdings" w:char="F0E0"/>
                  </w:r>
                  <w:r>
                    <w:t xml:space="preserve"> Cout Moyen</w:t>
                  </w:r>
                </w:p>
              </w:txbxContent>
            </v:textbox>
          </v:shape>
        </w:pict>
      </w:r>
      <w:r>
        <w:t>C(x)=x</w:t>
      </w:r>
      <w:r>
        <w:rPr>
          <w:vertAlign w:val="superscript"/>
        </w:rPr>
        <w:t>3</w:t>
      </w:r>
      <w:r>
        <w:t>-90x²+2700x+8836</w:t>
      </w:r>
    </w:p>
    <w:p w:rsidR="00877751" w:rsidRPr="00877751" w:rsidRDefault="00877751" w:rsidP="005F6314">
      <w:pPr>
        <w:spacing w:before="0" w:after="0"/>
      </w:pPr>
      <w:r>
        <w:t>CM=</w:t>
      </w:r>
      <w:r>
        <w:fldChar w:fldCharType="begin"/>
      </w:r>
      <w:r>
        <w:instrText xml:space="preserve"> EQ \s\do2(\f(C</w:instrText>
      </w:r>
      <w:r w:rsidRPr="00877751">
        <w:rPr>
          <w:vertAlign w:val="subscript"/>
        </w:rPr>
        <w:instrText>(x)</w:instrText>
      </w:r>
      <w:r>
        <w:instrText>;x))</w:instrText>
      </w:r>
      <w:r>
        <w:fldChar w:fldCharType="end"/>
      </w:r>
      <w:r>
        <w:t xml:space="preserve"> </w:t>
      </w:r>
    </w:p>
    <w:p w:rsidR="00877751" w:rsidRDefault="00877751" w:rsidP="005F6314">
      <w:pPr>
        <w:spacing w:before="0" w:after="0"/>
      </w:pPr>
      <w:r>
        <w:t>1)</w:t>
      </w:r>
    </w:p>
    <w:p w:rsidR="002A2F84" w:rsidRDefault="002A2F84" w:rsidP="005F6314">
      <w:pPr>
        <w:spacing w:before="0" w:after="0"/>
      </w:pPr>
      <w:r>
        <w:t>Je calcule le cout total :</w:t>
      </w:r>
    </w:p>
    <w:p w:rsidR="00877751" w:rsidRDefault="00877751" w:rsidP="005F6314">
      <w:pPr>
        <w:spacing w:before="0" w:after="0"/>
      </w:pPr>
      <w:r>
        <w:t>C(x)=</w:t>
      </w:r>
      <w:r w:rsidR="002A2F84">
        <w:t>x</w:t>
      </w:r>
      <w:r w:rsidR="002A2F84">
        <w:rPr>
          <w:vertAlign w:val="superscript"/>
        </w:rPr>
        <w:t>3</w:t>
      </w:r>
      <w:r w:rsidR="002A2F84">
        <w:t>-90x²+2700x+8836</w:t>
      </w:r>
    </w:p>
    <w:p w:rsidR="002A2F84" w:rsidRDefault="002A2F84" w:rsidP="005F6314">
      <w:pPr>
        <w:spacing w:before="0" w:after="0"/>
      </w:pPr>
      <w:r>
        <w:t>C(10)=10</w:t>
      </w:r>
      <w:r>
        <w:rPr>
          <w:vertAlign w:val="superscript"/>
        </w:rPr>
        <w:t>3</w:t>
      </w:r>
      <w:r>
        <w:t>-90*10²+2700*10+8836</w:t>
      </w:r>
    </w:p>
    <w:p w:rsidR="002A2F84" w:rsidRDefault="002A2F84" w:rsidP="005F6314">
      <w:pPr>
        <w:spacing w:before="0" w:after="0"/>
      </w:pPr>
      <w:r>
        <w:t>C(10)=</w:t>
      </w:r>
      <w:r w:rsidRPr="002A2F84">
        <w:t>1000</w:t>
      </w:r>
      <w:r>
        <w:t>-90*100+27000+8836</w:t>
      </w:r>
    </w:p>
    <w:p w:rsidR="002A2F84" w:rsidRDefault="002A2F84" w:rsidP="005F6314">
      <w:pPr>
        <w:spacing w:before="0" w:after="0"/>
      </w:pPr>
      <w:r>
        <w:t>C(10)=</w:t>
      </w:r>
      <w:r w:rsidRPr="002A2F84">
        <w:t>1000</w:t>
      </w:r>
      <w:r>
        <w:t>-9000+27000+8836</w:t>
      </w:r>
    </w:p>
    <w:p w:rsidR="002A2F84" w:rsidRDefault="002A2F84" w:rsidP="005F6314">
      <w:pPr>
        <w:spacing w:before="0" w:after="0"/>
      </w:pPr>
      <w:r>
        <w:fldChar w:fldCharType="begin"/>
      </w:r>
      <w:r>
        <w:instrText xml:space="preserve"> EQ \x(C(10)=</w:instrText>
      </w:r>
      <w:r w:rsidRPr="002A2F84">
        <w:instrText>27836</w:instrText>
      </w:r>
      <w:r>
        <w:instrText>)</w:instrText>
      </w:r>
      <w:r>
        <w:fldChar w:fldCharType="end"/>
      </w:r>
    </w:p>
    <w:p w:rsidR="002A2F84" w:rsidRDefault="002A2F84" w:rsidP="005F6314">
      <w:pPr>
        <w:spacing w:before="0" w:after="0"/>
      </w:pPr>
      <w:r>
        <w:t xml:space="preserve">La production de 10 articles de sport coutera </w:t>
      </w:r>
      <w:r w:rsidRPr="002A2F84">
        <w:t>27836</w:t>
      </w:r>
      <w:r>
        <w:t xml:space="preserve"> euros.</w:t>
      </w:r>
    </w:p>
    <w:p w:rsidR="00024A84" w:rsidRDefault="00024A84" w:rsidP="005F6314">
      <w:pPr>
        <w:spacing w:before="0" w:after="0"/>
      </w:pPr>
      <w:bookmarkStart w:id="0" w:name="_GoBack"/>
      <w:bookmarkEnd w:id="0"/>
    </w:p>
    <w:p w:rsidR="002A2F84" w:rsidRDefault="002A2F84" w:rsidP="005F6314">
      <w:pPr>
        <w:spacing w:before="0" w:after="0"/>
      </w:pPr>
      <w:r>
        <w:t>Je calcule les couts fixes induits par la production de 10 articles de sport :</w:t>
      </w:r>
    </w:p>
    <w:p w:rsidR="002A2F84" w:rsidRDefault="00B12920" w:rsidP="005F6314">
      <w:pPr>
        <w:spacing w:before="0" w:after="0"/>
      </w:pPr>
      <w:r>
        <w:t>X=x²</w:t>
      </w:r>
    </w:p>
    <w:p w:rsidR="00B12920" w:rsidRDefault="00B12920" w:rsidP="005F6314">
      <w:pPr>
        <w:spacing w:before="0" w:after="0"/>
      </w:pPr>
      <w:r>
        <w:t>C(x)=X²-90X+2700x+8836</w:t>
      </w:r>
    </w:p>
    <w:p w:rsidR="00B12920" w:rsidRDefault="00B12920" w:rsidP="005F6314">
      <w:pPr>
        <w:spacing w:before="0" w:after="0"/>
      </w:pPr>
      <w:r>
        <w:t>Je calcule delta de X</w:t>
      </w:r>
    </w:p>
    <w:p w:rsidR="00B12920" w:rsidRDefault="00B12920" w:rsidP="005F6314">
      <w:pPr>
        <w:spacing w:before="0" w:after="0"/>
      </w:pPr>
      <w:r>
        <w:t>∆(X)=b²-4(ac)</w:t>
      </w:r>
    </w:p>
    <w:p w:rsidR="00B12920" w:rsidRDefault="00B12920" w:rsidP="005F6314">
      <w:pPr>
        <w:spacing w:before="0" w:after="0"/>
      </w:pPr>
      <w:r>
        <w:t>∆(X)=(-90)²-4(1*2700)</w:t>
      </w:r>
    </w:p>
    <w:p w:rsidR="00B12920" w:rsidRDefault="00B12920" w:rsidP="005F6314">
      <w:pPr>
        <w:spacing w:before="0" w:after="0"/>
      </w:pPr>
      <w:r>
        <w:t>∆(X)=</w:t>
      </w:r>
      <w:r w:rsidRPr="00B12920">
        <w:t>8100</w:t>
      </w:r>
      <w:r>
        <w:t>-4(2700)</w:t>
      </w:r>
    </w:p>
    <w:p w:rsidR="00B12920" w:rsidRDefault="00B12920" w:rsidP="005F6314">
      <w:pPr>
        <w:spacing w:before="0" w:after="0"/>
      </w:pPr>
      <w:r>
        <w:t>∆(X)=8100-</w:t>
      </w:r>
      <w:r w:rsidRPr="00B12920">
        <w:t>10800</w:t>
      </w:r>
    </w:p>
    <w:p w:rsidR="0017675F" w:rsidRDefault="0017675F" w:rsidP="005F6314">
      <w:pPr>
        <w:spacing w:before="0" w:after="0"/>
      </w:pPr>
      <w:r>
        <w:fldChar w:fldCharType="begin"/>
      </w:r>
      <w:r>
        <w:instrText xml:space="preserve"> EQ \x(∆(X)=</w:instrText>
      </w:r>
      <w:r w:rsidRPr="00B12920">
        <w:instrText xml:space="preserve"> </w:instrText>
      </w:r>
      <w:r w:rsidRPr="00B12920">
        <w:instrText>-2700</w:instrText>
      </w:r>
    </w:p>
    <w:p w:rsidR="0017675F" w:rsidRDefault="0017675F" w:rsidP="005F6314">
      <w:pPr>
        <w:spacing w:before="0" w:after="0"/>
      </w:pPr>
      <w:r>
        <w:instrText>)</w:instrText>
      </w:r>
      <w:r>
        <w:fldChar w:fldCharType="end"/>
      </w:r>
    </w:p>
    <w:p w:rsidR="00B12920" w:rsidRDefault="00B12920" w:rsidP="005F6314">
      <w:pPr>
        <w:spacing w:before="0" w:after="0"/>
      </w:pPr>
      <w:r>
        <w:t>Delta est négatif donc pas de solution.</w:t>
      </w:r>
    </w:p>
    <w:p w:rsidR="0017675F" w:rsidRDefault="0017675F" w:rsidP="005F6314">
      <w:pPr>
        <w:spacing w:before="0" w:after="0"/>
      </w:pPr>
    </w:p>
    <w:p w:rsidR="00B12920" w:rsidRDefault="00B12920" w:rsidP="005F6314">
      <w:pPr>
        <w:spacing w:before="0" w:after="0"/>
      </w:pPr>
      <w:r>
        <w:t xml:space="preserve">Je calcule donc delta de </w:t>
      </w:r>
      <w:r w:rsidR="00196B52">
        <w:t>x :</w:t>
      </w:r>
    </w:p>
    <w:p w:rsidR="00196B52" w:rsidRDefault="00196B52" w:rsidP="00196B52">
      <w:pPr>
        <w:spacing w:before="0" w:after="0"/>
      </w:pPr>
      <w:r>
        <w:t>∆(</w:t>
      </w:r>
      <w:r>
        <w:t>x</w:t>
      </w:r>
      <w:r>
        <w:t>)=b²-4(ac)</w:t>
      </w:r>
    </w:p>
    <w:p w:rsidR="00196B52" w:rsidRDefault="00196B52" w:rsidP="00196B52">
      <w:pPr>
        <w:spacing w:before="0" w:after="0"/>
      </w:pPr>
      <w:r>
        <w:t>∆(</w:t>
      </w:r>
      <w:r>
        <w:t>x</w:t>
      </w:r>
      <w:r>
        <w:t>)=(</w:t>
      </w:r>
      <w:r>
        <w:t>2700</w:t>
      </w:r>
      <w:r>
        <w:t>)²-4(</w:t>
      </w:r>
      <w:r>
        <w:t>-90</w:t>
      </w:r>
      <w:r>
        <w:t>*</w:t>
      </w:r>
      <w:r>
        <w:t>8836</w:t>
      </w:r>
      <w:r>
        <w:t>)</w:t>
      </w:r>
    </w:p>
    <w:p w:rsidR="00196B52" w:rsidRDefault="00196B52" w:rsidP="00196B52">
      <w:pPr>
        <w:spacing w:before="0" w:after="0"/>
      </w:pPr>
      <w:r>
        <w:t>∆(</w:t>
      </w:r>
      <w:r>
        <w:t>x</w:t>
      </w:r>
      <w:r>
        <w:t>)=</w:t>
      </w:r>
      <w:r w:rsidRPr="00196B52">
        <w:t xml:space="preserve"> </w:t>
      </w:r>
      <w:r w:rsidRPr="00196B52">
        <w:t>7290000</w:t>
      </w:r>
      <w:r>
        <w:t>-4</w:t>
      </w:r>
      <w:r>
        <w:t>*(-</w:t>
      </w:r>
      <w:r w:rsidRPr="00196B52">
        <w:t>795240</w:t>
      </w:r>
      <w:r>
        <w:t>)</w:t>
      </w:r>
    </w:p>
    <w:p w:rsidR="00196B52" w:rsidRDefault="00196B52" w:rsidP="00196B52">
      <w:pPr>
        <w:spacing w:before="0" w:after="0"/>
      </w:pPr>
      <w:r>
        <w:t>∆(</w:t>
      </w:r>
      <w:r>
        <w:t>x</w:t>
      </w:r>
      <w:r>
        <w:t>)=</w:t>
      </w:r>
      <w:r w:rsidRPr="00196B52">
        <w:t xml:space="preserve"> </w:t>
      </w:r>
      <w:r w:rsidRPr="00196B52">
        <w:t>7290000</w:t>
      </w:r>
      <w:r>
        <w:t>+</w:t>
      </w:r>
      <w:r w:rsidRPr="00196B52">
        <w:t>3180960</w:t>
      </w:r>
    </w:p>
    <w:p w:rsidR="0017675F" w:rsidRDefault="0017675F" w:rsidP="00196B52">
      <w:pPr>
        <w:spacing w:before="0" w:after="0"/>
      </w:pPr>
      <w:r>
        <w:fldChar w:fldCharType="begin"/>
      </w:r>
      <w:r>
        <w:instrText xml:space="preserve"> EQ \x(</w:instrText>
      </w:r>
      <w:r>
        <w:instrText>∆(</w:instrText>
      </w:r>
      <w:r>
        <w:instrText>x</w:instrText>
      </w:r>
      <w:r>
        <w:instrText>)=</w:instrText>
      </w:r>
      <w:r w:rsidRPr="00B12920">
        <w:instrText xml:space="preserve"> </w:instrText>
      </w:r>
      <w:r w:rsidRPr="00196B52">
        <w:instrText>10470960</w:instrText>
      </w:r>
    </w:p>
    <w:p w:rsidR="0017675F" w:rsidRDefault="0017675F" w:rsidP="005F6314">
      <w:pPr>
        <w:spacing w:before="0" w:after="0"/>
      </w:pPr>
      <w:r>
        <w:instrText>)</w:instrText>
      </w:r>
      <w:r>
        <w:fldChar w:fldCharType="end"/>
      </w:r>
    </w:p>
    <w:p w:rsidR="00196B52" w:rsidRDefault="00196B52" w:rsidP="005F6314">
      <w:pPr>
        <w:spacing w:before="0" w:after="0"/>
      </w:pPr>
      <w:r>
        <w:t>Delta est supérieur à 0 donc je calcule x</w:t>
      </w:r>
      <w:r>
        <w:rPr>
          <w:vertAlign w:val="subscript"/>
        </w:rPr>
        <w:t>1</w:t>
      </w:r>
      <w:r>
        <w:t xml:space="preserve"> et x</w:t>
      </w:r>
      <w:r>
        <w:rPr>
          <w:vertAlign w:val="subscript"/>
        </w:rPr>
        <w:t>2 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675F" w:rsidTr="0017675F">
        <w:tc>
          <w:tcPr>
            <w:tcW w:w="4606" w:type="dxa"/>
          </w:tcPr>
          <w:p w:rsidR="0017675F" w:rsidRDefault="0017675F" w:rsidP="005F6314">
            <w:pPr>
              <w:spacing w:before="0" w:after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:rsidR="0017675F" w:rsidRDefault="0017675F" w:rsidP="005F6314">
            <w:pPr>
              <w:spacing w:before="0" w:after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\s\do2(\f(-2700-</w:instrText>
            </w:r>
            <w:r>
              <w:fldChar w:fldCharType="begin"/>
            </w:r>
            <w:r>
              <w:instrText xml:space="preserve"> EQ \r(10470960)</w:instrText>
            </w:r>
            <w:r>
              <w:fldChar w:fldCharType="end"/>
            </w:r>
            <w:r>
              <w:instrText>;2*-90))</w:instrText>
            </w:r>
            <w:r>
              <w:fldChar w:fldCharType="end"/>
            </w:r>
            <w:r>
              <w:t xml:space="preserve"> </w:t>
            </w:r>
          </w:p>
          <w:p w:rsidR="0017675F" w:rsidRDefault="0017675F" w:rsidP="0017675F">
            <w:pPr>
              <w:spacing w:before="0" w:after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 w:rsidR="00024A84">
              <w:fldChar w:fldCharType="begin"/>
            </w:r>
            <w:r w:rsidR="00024A84">
              <w:instrText xml:space="preserve"> EQ \s\do2(\f(-2700-</w:instrText>
            </w:r>
            <w:r w:rsidR="00024A84">
              <w:fldChar w:fldCharType="begin"/>
            </w:r>
            <w:r w:rsidR="00024A84">
              <w:instrText xml:space="preserve"> EQ \r(10470960)</w:instrText>
            </w:r>
            <w:r w:rsidR="00024A84">
              <w:fldChar w:fldCharType="end"/>
            </w:r>
            <w:r w:rsidR="00024A84">
              <w:instrText>;-180))</w:instrText>
            </w:r>
            <w:r w:rsidR="00024A84">
              <w:fldChar w:fldCharType="end"/>
            </w:r>
          </w:p>
          <w:p w:rsidR="0017675F" w:rsidRDefault="0017675F" w:rsidP="005F6314">
            <w:pPr>
              <w:spacing w:before="0" w:after="0"/>
            </w:pPr>
            <w:r>
              <w:fldChar w:fldCharType="begin"/>
            </w:r>
            <w:r>
              <w:instrText xml:space="preserve"> EQ \x(x</w:instrText>
            </w:r>
            <w:r>
              <w:rPr>
                <w:vertAlign w:val="subscript"/>
              </w:rPr>
              <w:instrText>1</w:instrText>
            </w:r>
            <w:r>
              <w:instrText>=</w:instrText>
            </w:r>
            <w:r w:rsidR="00024A84">
              <w:fldChar w:fldCharType="begin"/>
            </w:r>
            <w:r w:rsidR="00024A84">
              <w:instrText xml:space="preserve"> EQ \s\do2(\f(2700-</w:instrText>
            </w:r>
            <w:r w:rsidR="00024A84">
              <w:fldChar w:fldCharType="begin"/>
            </w:r>
            <w:r w:rsidR="00024A84">
              <w:instrText xml:space="preserve"> EQ \r(10470960)</w:instrText>
            </w:r>
            <w:r w:rsidR="00024A84">
              <w:fldChar w:fldCharType="end"/>
            </w:r>
            <w:r w:rsidR="00024A84">
              <w:instrText>;180))</w:instrText>
            </w:r>
            <w:r w:rsidR="00024A84">
              <w:fldChar w:fldCharType="end"/>
            </w:r>
            <w:r>
              <w:instrText>)</w:instrText>
            </w:r>
            <w:r>
              <w:fldChar w:fldCharType="end"/>
            </w:r>
          </w:p>
        </w:tc>
        <w:tc>
          <w:tcPr>
            <w:tcW w:w="4606" w:type="dxa"/>
          </w:tcPr>
          <w:p w:rsidR="0017675F" w:rsidRDefault="0017675F" w:rsidP="005F6314">
            <w:pPr>
              <w:spacing w:before="0" w:after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:rsidR="0017675F" w:rsidRDefault="0017675F" w:rsidP="0017675F">
            <w:pPr>
              <w:spacing w:before="0" w:after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\s\do2(\f(-2700+</w:instrText>
            </w:r>
            <w:r>
              <w:fldChar w:fldCharType="begin"/>
            </w:r>
            <w:r>
              <w:instrText xml:space="preserve"> EQ \r(10470960)</w:instrText>
            </w:r>
            <w:r>
              <w:fldChar w:fldCharType="end"/>
            </w:r>
            <w:r>
              <w:instrText>;2*-90))</w:instrText>
            </w:r>
            <w:r>
              <w:fldChar w:fldCharType="end"/>
            </w:r>
          </w:p>
          <w:p w:rsidR="0017675F" w:rsidRDefault="0017675F" w:rsidP="005F6314">
            <w:pPr>
              <w:spacing w:before="0" w:after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 w:rsidR="00024A84">
              <w:fldChar w:fldCharType="begin"/>
            </w:r>
            <w:r w:rsidR="00024A84">
              <w:instrText xml:space="preserve"> EQ \s\do2(\f(-2700+</w:instrText>
            </w:r>
            <w:r w:rsidR="00024A84">
              <w:fldChar w:fldCharType="begin"/>
            </w:r>
            <w:r w:rsidR="00024A84">
              <w:instrText xml:space="preserve"> EQ \r(10470960)</w:instrText>
            </w:r>
            <w:r w:rsidR="00024A84">
              <w:fldChar w:fldCharType="end"/>
            </w:r>
            <w:r w:rsidR="00024A84">
              <w:instrText>;-180))</w:instrText>
            </w:r>
            <w:r w:rsidR="00024A84">
              <w:fldChar w:fldCharType="end"/>
            </w:r>
          </w:p>
          <w:p w:rsidR="0017675F" w:rsidRDefault="0017675F" w:rsidP="005F6314">
            <w:pPr>
              <w:spacing w:before="0" w:after="0"/>
            </w:pPr>
            <w:r>
              <w:fldChar w:fldCharType="begin"/>
            </w:r>
            <w:r>
              <w:instrText xml:space="preserve"> EQ \x(x</w:instrText>
            </w:r>
            <w:r>
              <w:rPr>
                <w:vertAlign w:val="subscript"/>
              </w:rPr>
              <w:instrText>2</w:instrText>
            </w:r>
            <w:r>
              <w:instrText>=</w:instrText>
            </w:r>
            <w:r w:rsidR="00024A84">
              <w:fldChar w:fldCharType="begin"/>
            </w:r>
            <w:r w:rsidR="00024A84">
              <w:instrText xml:space="preserve"> EQ \s\do2(\f(2700+</w:instrText>
            </w:r>
            <w:r w:rsidR="00024A84">
              <w:fldChar w:fldCharType="begin"/>
            </w:r>
            <w:r w:rsidR="00024A84">
              <w:instrText xml:space="preserve"> EQ \r(10470960)</w:instrText>
            </w:r>
            <w:r w:rsidR="00024A84">
              <w:fldChar w:fldCharType="end"/>
            </w:r>
            <w:r w:rsidR="00024A84">
              <w:instrText>;180))</w:instrText>
            </w:r>
            <w:r w:rsidR="00024A84"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96B52" w:rsidRPr="00196B52" w:rsidRDefault="00196B52" w:rsidP="005F6314">
      <w:pPr>
        <w:spacing w:before="0" w:after="0"/>
      </w:pPr>
    </w:p>
    <w:sectPr w:rsidR="00196B52" w:rsidRPr="00196B52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CC" w:rsidRDefault="00CA73CC" w:rsidP="007E6A72">
      <w:pPr>
        <w:spacing w:before="0" w:after="0"/>
      </w:pPr>
      <w:r>
        <w:separator/>
      </w:r>
    </w:p>
  </w:endnote>
  <w:endnote w:type="continuationSeparator" w:id="0">
    <w:p w:rsidR="00CA73CC" w:rsidRDefault="00CA73CC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Content>
      <w:p w:rsidR="005E29B2" w:rsidRDefault="005E29B2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4.45pt;height:28.3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5E29B2" w:rsidRDefault="005E29B2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B5121A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CC" w:rsidRDefault="00CA73CC" w:rsidP="007E6A72">
      <w:pPr>
        <w:spacing w:before="0" w:after="0"/>
      </w:pPr>
      <w:r>
        <w:separator/>
      </w:r>
    </w:p>
  </w:footnote>
  <w:footnote w:type="continuationSeparator" w:id="0">
    <w:p w:rsidR="00CA73CC" w:rsidRDefault="00CA73CC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9B2" w:rsidRPr="002D308F" w:rsidRDefault="005E29B2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2-18T00:00:00Z">
          <w:dateFormat w:val="dddd d MMMM yyyy"/>
          <w:lid w:val="fr-FR"/>
          <w:storeMappedDataAs w:val="dateTime"/>
          <w:calendar w:val="gregorian"/>
        </w:date>
      </w:sdtPr>
      <w:sdtContent>
        <w:r>
          <w:rPr>
            <w:color w:val="FF0000"/>
            <w:u w:val="single"/>
          </w:rPr>
          <w:t>mercredi 18 décembre 2019</w:t>
        </w:r>
      </w:sdtContent>
    </w:sdt>
    <w:r w:rsidRPr="002D308F">
      <w:rPr>
        <w:color w:val="FF0000"/>
      </w:rPr>
      <w:t xml:space="preserve"> </w:t>
    </w:r>
  </w:p>
  <w:p w:rsidR="005E29B2" w:rsidRPr="002D308F" w:rsidRDefault="005E29B2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Content>
        <w:r>
          <w:rPr>
            <w:color w:val="FF0000"/>
            <w:u w:val="single"/>
          </w:rPr>
          <w:t>Mathématiques</w:t>
        </w:r>
      </w:sdtContent>
    </w:sdt>
  </w:p>
  <w:p w:rsidR="005E29B2" w:rsidRPr="002D308F" w:rsidRDefault="005E29B2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Content>
        <w:r>
          <w:rPr>
            <w:color w:val="FF0000"/>
            <w:u w:val="single"/>
          </w:rPr>
          <w:t>1</w:t>
        </w:r>
        <w:r w:rsidRPr="006407CC">
          <w:rPr>
            <w:color w:val="FF0000"/>
            <w:u w:val="single"/>
            <w:vertAlign w:val="superscript"/>
          </w:rPr>
          <w:t>ère</w:t>
        </w:r>
        <w:r w:rsidRPr="006407CC">
          <w:rPr>
            <w:color w:val="FF0000"/>
            <w:u w:val="single"/>
          </w:rPr>
          <w:t>G</w:t>
        </w:r>
        <w:r>
          <w:rPr>
            <w:color w:val="FF0000"/>
            <w:u w:val="single"/>
          </w:rPr>
          <w:t xml:space="preserve">3 </w:t>
        </w:r>
      </w:sdtContent>
    </w:sdt>
    <w:r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Content>
        <w:r>
          <w:rPr>
            <w:color w:val="FF0000"/>
            <w:u w:val="single"/>
          </w:rPr>
          <w:t>DST de mathématiques</w:t>
        </w:r>
      </w:sdtContent>
    </w:sdt>
    <w:r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Content>
      <w:p w:rsidR="005E29B2" w:rsidRPr="002D308F" w:rsidRDefault="005E29B2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A3372"/>
    <w:multiLevelType w:val="hybridMultilevel"/>
    <w:tmpl w:val="07A00502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6259"/>
    <w:multiLevelType w:val="hybridMultilevel"/>
    <w:tmpl w:val="84B0F3D8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07CC"/>
    <w:rsid w:val="00024A84"/>
    <w:rsid w:val="00096B4B"/>
    <w:rsid w:val="0017675F"/>
    <w:rsid w:val="00196B52"/>
    <w:rsid w:val="001F67DD"/>
    <w:rsid w:val="0024605F"/>
    <w:rsid w:val="00266F96"/>
    <w:rsid w:val="002806F4"/>
    <w:rsid w:val="00286DE3"/>
    <w:rsid w:val="002A2F84"/>
    <w:rsid w:val="002B2BC1"/>
    <w:rsid w:val="002C244E"/>
    <w:rsid w:val="002C31C7"/>
    <w:rsid w:val="002C3BCF"/>
    <w:rsid w:val="002D308F"/>
    <w:rsid w:val="00316CCC"/>
    <w:rsid w:val="0032533A"/>
    <w:rsid w:val="003826E5"/>
    <w:rsid w:val="00384AFA"/>
    <w:rsid w:val="003A4BD3"/>
    <w:rsid w:val="00420739"/>
    <w:rsid w:val="00551214"/>
    <w:rsid w:val="00556637"/>
    <w:rsid w:val="0057086E"/>
    <w:rsid w:val="005864F5"/>
    <w:rsid w:val="005945D7"/>
    <w:rsid w:val="005E29B2"/>
    <w:rsid w:val="005F6314"/>
    <w:rsid w:val="005F6581"/>
    <w:rsid w:val="00620033"/>
    <w:rsid w:val="006240BA"/>
    <w:rsid w:val="006407CC"/>
    <w:rsid w:val="0064274E"/>
    <w:rsid w:val="00643555"/>
    <w:rsid w:val="006705F3"/>
    <w:rsid w:val="006918BD"/>
    <w:rsid w:val="00696649"/>
    <w:rsid w:val="00742FED"/>
    <w:rsid w:val="00791FD2"/>
    <w:rsid w:val="007E5F82"/>
    <w:rsid w:val="007E6A72"/>
    <w:rsid w:val="007F51FF"/>
    <w:rsid w:val="00804546"/>
    <w:rsid w:val="00854BCA"/>
    <w:rsid w:val="00877751"/>
    <w:rsid w:val="008B4300"/>
    <w:rsid w:val="008E2B13"/>
    <w:rsid w:val="008E6E35"/>
    <w:rsid w:val="008E776B"/>
    <w:rsid w:val="00927F0D"/>
    <w:rsid w:val="0095107C"/>
    <w:rsid w:val="009C788A"/>
    <w:rsid w:val="009C7E72"/>
    <w:rsid w:val="00A5406E"/>
    <w:rsid w:val="00A9528F"/>
    <w:rsid w:val="00AD18F8"/>
    <w:rsid w:val="00B12920"/>
    <w:rsid w:val="00B5121A"/>
    <w:rsid w:val="00BA2AD3"/>
    <w:rsid w:val="00BB1BBE"/>
    <w:rsid w:val="00BD64C6"/>
    <w:rsid w:val="00BE331B"/>
    <w:rsid w:val="00C9092A"/>
    <w:rsid w:val="00CA73CC"/>
    <w:rsid w:val="00CB7CE4"/>
    <w:rsid w:val="00CC530F"/>
    <w:rsid w:val="00CF1DAB"/>
    <w:rsid w:val="00D53DA7"/>
    <w:rsid w:val="00DE0ED7"/>
    <w:rsid w:val="00DE7532"/>
    <w:rsid w:val="00E24F68"/>
    <w:rsid w:val="00E5341E"/>
    <w:rsid w:val="00EC39C2"/>
    <w:rsid w:val="00F42CA9"/>
    <w:rsid w:val="00F50B03"/>
    <w:rsid w:val="00F85960"/>
    <w:rsid w:val="00FC2796"/>
    <w:rsid w:val="00FC4A3B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0C99FE"/>
  <w15:docId w15:val="{9E0C745D-FEAF-4921-B024-9497EB5C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196B52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07CC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1767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4AC96981894A2A98222AA36EEAC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6A0A18-0964-49EB-9761-8DD37FE1D123}"/>
      </w:docPartPr>
      <w:docPartBody>
        <w:p w:rsidR="00000000" w:rsidRDefault="0014039F">
          <w:pPr>
            <w:pStyle w:val="A94AC96981894A2A98222AA36EEAC35F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1E2F02FA39CE4A96B95251A5883EE4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700C86-16AB-454C-A1AB-58495F2D7656}"/>
      </w:docPartPr>
      <w:docPartBody>
        <w:p w:rsidR="00000000" w:rsidRDefault="0014039F">
          <w:pPr>
            <w:pStyle w:val="1E2F02FA39CE4A96B95251A5883EE4CB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9F"/>
    <w:rsid w:val="001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94AC96981894A2A98222AA36EEAC35F">
    <w:name w:val="A94AC96981894A2A98222AA36EEAC35F"/>
  </w:style>
  <w:style w:type="paragraph" w:customStyle="1" w:styleId="1E2F02FA39CE4A96B95251A5883EE4CB">
    <w:name w:val="1E2F02FA39CE4A96B95251A5883EE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152</TotalTime>
  <Pages>4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2019-12-18T13:05:00Z</dcterms:created>
  <dcterms:modified xsi:type="dcterms:W3CDTF">2019-12-18T15:40:00Z</dcterms:modified>
</cp:coreProperties>
</file>