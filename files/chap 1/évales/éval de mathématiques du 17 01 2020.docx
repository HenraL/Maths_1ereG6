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92C1" w14:textId="77777777" w:rsidR="006705F3" w:rsidRDefault="006705F3"/>
    <w:p w14:paraId="0B7DE6E2" w14:textId="77777777" w:rsidR="00DE0ED7" w:rsidRPr="00D53DA7" w:rsidRDefault="00144DD7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DBC9EC7FA7434B98A76C3784C7367D7B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2A4999">
            <w:rPr>
              <w:u w:val="single"/>
            </w:rPr>
            <w:t>Mathématiques</w:t>
          </w:r>
        </w:sdtContent>
      </w:sdt>
    </w:p>
    <w:p w14:paraId="780F2DBC" w14:textId="77777777" w:rsidR="008E776B" w:rsidRDefault="00144DD7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BC7CBD14261E4017A256D264603B319A"/>
          </w:placeholder>
        </w:sdtPr>
        <w:sdtEndPr/>
        <w:sdtContent>
          <w:r w:rsidR="002A4999">
            <w:rPr>
              <w:u w:val="single"/>
            </w:rPr>
            <w:t>Contrôle de mathématiques</w:t>
          </w:r>
        </w:sdtContent>
      </w:sdt>
    </w:p>
    <w:p w14:paraId="795A89FE" w14:textId="77777777" w:rsidR="008E776B" w:rsidRDefault="00144DD7">
      <w:r>
        <w:rPr>
          <w:noProof/>
          <w:lang w:eastAsia="fr-FR"/>
        </w:rPr>
        <w:pict w14:anchorId="3A79AC5D">
          <v:rect id="_x0000_s1027" style="position:absolute;left:0;text-align:left;margin-left:-.1pt;margin-top:14.6pt;width:386.3pt;height:67.6pt;z-index:251659264" strokecolor="red">
            <v:textbox>
              <w:txbxContent>
                <w:p w14:paraId="3340BFA5" w14:textId="77777777" w:rsidR="008D4485" w:rsidRPr="009C3D6D" w:rsidRDefault="008D4485" w:rsidP="008E776B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68D62C25">
          <v:rect id="_x0000_s1026" style="position:absolute;left:0;text-align:left;margin-left:-70.2pt;margin-top:14.6pt;width:70.1pt;height:67.6pt;z-index:251658240" strokecolor="red">
            <v:textbox>
              <w:txbxContent>
                <w:p w14:paraId="1759A9E2" w14:textId="77777777" w:rsidR="008D4485" w:rsidRDefault="008D4485" w:rsidP="008E776B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14:paraId="65D70137" w14:textId="77777777" w:rsidR="008D4485" w:rsidRPr="00E47626" w:rsidRDefault="008D4485" w:rsidP="008E776B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14:paraId="04568B14" w14:textId="77777777" w:rsidR="008D4485" w:rsidRPr="00E47626" w:rsidRDefault="008D4485" w:rsidP="008E776B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14:paraId="0722278E" w14:textId="77777777" w:rsidR="008D4485" w:rsidRPr="00E47626" w:rsidRDefault="008D4485" w:rsidP="008E776B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 w14:anchorId="7B6888C4">
          <v:rect id="_x0000_s1028" style="position:absolute;left:0;text-align:left;margin-left:386.2pt;margin-top:14.6pt;width:137.1pt;height:67.6pt;z-index:251660288" strokecolor="red">
            <v:textbox>
              <w:txbxContent>
                <w:p w14:paraId="6BC09FEC" w14:textId="77777777" w:rsidR="008D4485" w:rsidRPr="00646968" w:rsidRDefault="008D4485" w:rsidP="008E776B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</w:p>
    <w:p w14:paraId="216CC97D" w14:textId="77777777" w:rsidR="008E776B" w:rsidRDefault="008E776B"/>
    <w:p w14:paraId="657A8FC2" w14:textId="77777777" w:rsidR="008E776B" w:rsidRDefault="008E776B"/>
    <w:p w14:paraId="29E9ED07" w14:textId="77777777" w:rsidR="008E776B" w:rsidRDefault="008E776B"/>
    <w:p w14:paraId="0E37006F" w14:textId="77777777" w:rsidR="008E776B" w:rsidRDefault="008E776B"/>
    <w:p w14:paraId="6F186276" w14:textId="77777777" w:rsidR="008E776B" w:rsidRDefault="008E776B"/>
    <w:p w14:paraId="1586354B" w14:textId="77777777" w:rsidR="008E776B" w:rsidRDefault="002A4999">
      <w:r>
        <w:t>Exercice 1 :</w:t>
      </w:r>
    </w:p>
    <w:p w14:paraId="58B72B6D" w14:textId="77777777" w:rsidR="002A4999" w:rsidRDefault="002A4999">
      <w:r>
        <w:t>1)</w:t>
      </w:r>
    </w:p>
    <w:p w14:paraId="0609E2BF" w14:textId="77777777" w:rsidR="002A4999" w:rsidRPr="00B65B16" w:rsidRDefault="002A4999">
      <w:r>
        <w:fldChar w:fldCharType="begin"/>
      </w:r>
      <w:r>
        <w:instrText xml:space="preserve"> EQ \s\do2(\f(91π;4))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\s\do2(\f(92π-π;4))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\s\do2(\f(92π;4))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=23π-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=22π-+π-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 w:rsidRPr="002A4999">
        <w:t xml:space="preserve"> </w:t>
      </w:r>
      <w:r>
        <w:t>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 w:rsidR="00B65B16">
        <w:fldChar w:fldCharType="begin"/>
      </w:r>
      <w:r w:rsidR="00B65B16">
        <w:instrText xml:space="preserve"> EQ \s\do2(\f(4π;4))</w:instrText>
      </w:r>
      <w:r w:rsidR="00B65B16">
        <w:fldChar w:fldCharType="end"/>
      </w:r>
      <w:r w:rsidR="00B65B16">
        <w:t>-</w:t>
      </w:r>
      <w:r w:rsidR="00B65B16">
        <w:fldChar w:fldCharType="begin"/>
      </w:r>
      <w:r w:rsidR="00B65B16">
        <w:instrText xml:space="preserve"> EQ \s\do2(\f(π;4))</w:instrText>
      </w:r>
      <w:r w:rsidR="00B65B16">
        <w:fldChar w:fldCharType="end"/>
      </w:r>
      <w:r w:rsidR="00B65B16">
        <w:t>=</w:t>
      </w:r>
      <w:r w:rsidR="00B65B16">
        <w:fldChar w:fldCharType="begin"/>
      </w:r>
      <w:r w:rsidR="00B65B16">
        <w:instrText xml:space="preserve"> EQ \x(</w:instrText>
      </w:r>
      <w:r w:rsidR="00B65B16">
        <w:fldChar w:fldCharType="begin"/>
      </w:r>
      <w:r w:rsidR="00B65B16">
        <w:instrText xml:space="preserve"> EQ \s\do2(\f(3π;4))</w:instrText>
      </w:r>
      <w:r w:rsidR="00B65B16">
        <w:fldChar w:fldCharType="end"/>
      </w:r>
      <w:r w:rsidR="00B65B16">
        <w:instrText>)</w:instrText>
      </w:r>
      <w:r w:rsidR="00B65B16">
        <w:fldChar w:fldCharType="end"/>
      </w:r>
    </w:p>
    <w:p w14:paraId="444C6D50" w14:textId="77777777" w:rsidR="008E776B" w:rsidRDefault="00B65B16">
      <w:r>
        <w:t>2)</w:t>
      </w:r>
    </w:p>
    <w:p w14:paraId="430A6B2E" w14:textId="77777777" w:rsidR="00B65B16" w:rsidRDefault="00B65B16">
      <w:r>
        <w:t>Cos(-</w:t>
      </w:r>
      <w:r>
        <w:fldChar w:fldCharType="begin"/>
      </w:r>
      <w:r>
        <w:instrText xml:space="preserve"> EQ \s\do2(\f(91π;4))</w:instrText>
      </w:r>
      <w:r>
        <w:fldChar w:fldCharType="end"/>
      </w:r>
      <w:r>
        <w:t>)=-cos(</w:t>
      </w:r>
      <w:r>
        <w:fldChar w:fldCharType="begin"/>
      </w:r>
      <w:r>
        <w:instrText xml:space="preserve"> EQ \s\do2(\f(91π;4))</w:instrText>
      </w:r>
      <w:r>
        <w:fldChar w:fldCharType="end"/>
      </w:r>
      <w:r>
        <w:t>)</w:t>
      </w:r>
    </w:p>
    <w:p w14:paraId="01BEAABE" w14:textId="77777777" w:rsidR="00B65B16" w:rsidRDefault="00B65B16">
      <w:r>
        <w:fldChar w:fldCharType="begin"/>
      </w:r>
      <w:r>
        <w:instrText xml:space="preserve"> EQ \s\do2(\f(91π;4))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\s\do2(\f(92π-π;4))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\s\do2(\f(92π;4))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=23π-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=22π-+π-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 w:rsidRPr="002A4999">
        <w:t xml:space="preserve"> </w:t>
      </w:r>
      <w:r>
        <w:t>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\s\do2(\f(4π;4))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\s\do2(\f(3π;4))</w:instrText>
      </w:r>
      <w:r>
        <w:fldChar w:fldCharType="end"/>
      </w:r>
    </w:p>
    <w:p w14:paraId="0AA8E523" w14:textId="77777777" w:rsidR="00B65B16" w:rsidRDefault="00B65B16">
      <w:r>
        <w:fldChar w:fldCharType="begin"/>
      </w:r>
      <w:r>
        <w:instrText xml:space="preserve"> EQ \x(-cos(</w:instrText>
      </w:r>
      <w:r>
        <w:fldChar w:fldCharType="begin"/>
      </w:r>
      <w:r>
        <w:instrText xml:space="preserve"> EQ \s\do2(\f(91π;4))</w:instrText>
      </w:r>
      <w:r>
        <w:fldChar w:fldCharType="end"/>
      </w:r>
      <w:r>
        <w:instrText>)=-cos(</w:instrText>
      </w:r>
      <w:r>
        <w:fldChar w:fldCharType="begin"/>
      </w:r>
      <w:r>
        <w:instrText xml:space="preserve"> EQ \s\do2(\f(3π;4))</w:instrText>
      </w:r>
      <w:r>
        <w:fldChar w:fldCharType="end"/>
      </w:r>
      <w:r>
        <w:instrText>))</w:instrText>
      </w:r>
      <w:r>
        <w:fldChar w:fldCharType="end"/>
      </w:r>
    </w:p>
    <w:p w14:paraId="0C6B2658" w14:textId="77777777" w:rsidR="008E776B" w:rsidRDefault="008E776B"/>
    <w:p w14:paraId="05AAB20A" w14:textId="77777777" w:rsidR="00B65B16" w:rsidRDefault="00B65B16">
      <w:r>
        <w:t>Sin(-</w:t>
      </w:r>
      <w:r>
        <w:fldChar w:fldCharType="begin"/>
      </w:r>
      <w:r>
        <w:instrText xml:space="preserve"> EQ \s\do2(\f(91π;4))</w:instrText>
      </w:r>
      <w:r>
        <w:fldChar w:fldCharType="end"/>
      </w:r>
      <w:r>
        <w:t>)=-Sin(</w:t>
      </w:r>
      <w:r>
        <w:fldChar w:fldCharType="begin"/>
      </w:r>
      <w:r>
        <w:instrText xml:space="preserve"> EQ \s\do2(\f(91π;4))</w:instrText>
      </w:r>
      <w:r>
        <w:fldChar w:fldCharType="end"/>
      </w:r>
      <w:r>
        <w:t>)</w:t>
      </w:r>
    </w:p>
    <w:p w14:paraId="007CD712" w14:textId="77777777" w:rsidR="00B65B16" w:rsidRDefault="00B65B16">
      <w:r>
        <w:fldChar w:fldCharType="begin"/>
      </w:r>
      <w:r>
        <w:instrText xml:space="preserve"> EQ \s\do2(\f(91π;4))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\s\do2(\f(92π-π;4))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\s\do2(\f(92π;4))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=23π-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=22π-+π-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 w:rsidRPr="002A4999">
        <w:t xml:space="preserve"> </w:t>
      </w:r>
      <w:r>
        <w:t>π-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\s\do2(\f(4π;4))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\s\do2(\f(3π;4))</w:instrText>
      </w:r>
      <w:r>
        <w:fldChar w:fldCharType="end"/>
      </w:r>
    </w:p>
    <w:p w14:paraId="50538B45" w14:textId="77777777" w:rsidR="00942C16" w:rsidRDefault="00942C16">
      <w:r>
        <w:fldChar w:fldCharType="begin"/>
      </w:r>
      <w:r>
        <w:instrText xml:space="preserve"> EQ \x(-Sin(</w:instrText>
      </w:r>
      <w:r>
        <w:fldChar w:fldCharType="begin"/>
      </w:r>
      <w:r>
        <w:instrText xml:space="preserve"> EQ \s\do2(\f(91π;4))</w:instrText>
      </w:r>
      <w:r>
        <w:fldChar w:fldCharType="end"/>
      </w:r>
      <w:r>
        <w:instrText>)=-Sin(</w:instrText>
      </w:r>
      <w:r>
        <w:fldChar w:fldCharType="begin"/>
      </w:r>
      <w:r>
        <w:instrText xml:space="preserve"> EQ \s\do2(\f(3π;4))</w:instrText>
      </w:r>
      <w:r>
        <w:fldChar w:fldCharType="end"/>
      </w:r>
      <w:r>
        <w:instrText>)</w:instrText>
      </w:r>
    </w:p>
    <w:p w14:paraId="3012BA6D" w14:textId="77777777" w:rsidR="00942C16" w:rsidRDefault="00942C16">
      <w:r>
        <w:instrText>)</w:instrText>
      </w:r>
      <w:r>
        <w:fldChar w:fldCharType="end"/>
      </w:r>
    </w:p>
    <w:p w14:paraId="5986B645" w14:textId="77777777" w:rsidR="00942C16" w:rsidRDefault="00942C16"/>
    <w:p w14:paraId="200B6AA2" w14:textId="77777777" w:rsidR="00942C16" w:rsidRDefault="00942C16">
      <w:r>
        <w:t>3)</w:t>
      </w:r>
    </w:p>
    <w:p w14:paraId="71067C1A" w14:textId="77777777" w:rsidR="00942C16" w:rsidRDefault="00942C16">
      <w:r>
        <w:t>Cos(</w:t>
      </w:r>
      <w:r>
        <w:fldChar w:fldCharType="begin"/>
      </w:r>
      <w:r>
        <w:instrText xml:space="preserve"> EQ \s\do2(\f(13π;6))</w:instrText>
      </w:r>
      <w:r>
        <w:fldChar w:fldCharType="end"/>
      </w:r>
      <w:r>
        <w:t>)</w:t>
      </w:r>
    </w:p>
    <w:p w14:paraId="20D3D494" w14:textId="77777777" w:rsidR="00942C16" w:rsidRDefault="00942C16">
      <w:r>
        <w:fldChar w:fldCharType="begin"/>
      </w:r>
      <w:r>
        <w:instrText xml:space="preserve"> EQ \s\do2(\f(13π;6))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\s\do2(\f(12π+π;6))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\s\do2(\f(12π;6))</w:instrText>
      </w:r>
      <w:r>
        <w:fldChar w:fldCharType="end"/>
      </w:r>
      <w:r>
        <w:t>+</w:t>
      </w:r>
      <w:r>
        <w:fldChar w:fldCharType="begin"/>
      </w:r>
      <w:r>
        <w:instrText xml:space="preserve"> EQ \s\do2(\f(π;6))</w:instrText>
      </w:r>
      <w:r>
        <w:fldChar w:fldCharType="end"/>
      </w:r>
      <w:r>
        <w:t>=2π+</w:t>
      </w:r>
      <w:r>
        <w:fldChar w:fldCharType="begin"/>
      </w:r>
      <w:r>
        <w:instrText xml:space="preserve"> EQ \s\do2(\f(π;6))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\s\do2(\f(π;6))</w:instrText>
      </w:r>
      <w:r>
        <w:fldChar w:fldCharType="end"/>
      </w:r>
    </w:p>
    <w:p w14:paraId="798EF13A" w14:textId="77777777" w:rsidR="00942C16" w:rsidRDefault="00942C16">
      <w:r>
        <w:t>Cos(</w:t>
      </w:r>
      <w:r>
        <w:fldChar w:fldCharType="begin"/>
      </w:r>
      <w:r>
        <w:instrText xml:space="preserve"> EQ \s\do2(\f(13π;6))</w:instrText>
      </w:r>
      <w:r>
        <w:fldChar w:fldCharType="end"/>
      </w:r>
      <w:r>
        <w:t>)=Cos(</w:t>
      </w:r>
      <w:r>
        <w:fldChar w:fldCharType="begin"/>
      </w:r>
      <w:r>
        <w:instrText xml:space="preserve"> EQ \s\do2(\f(π;6))</w:instrText>
      </w:r>
      <w:r>
        <w:fldChar w:fldCharType="end"/>
      </w:r>
      <w:r>
        <w:t>)</w:t>
      </w:r>
    </w:p>
    <w:p w14:paraId="7BC93880" w14:textId="77777777" w:rsidR="00942C16" w:rsidRDefault="00942C16"/>
    <w:p w14:paraId="71897F35" w14:textId="77777777" w:rsidR="00942C16" w:rsidRDefault="00942C16">
      <w:r>
        <w:t>Sin(-</w:t>
      </w:r>
      <w:r>
        <w:fldChar w:fldCharType="begin"/>
      </w:r>
      <w:r>
        <w:instrText xml:space="preserve"> EQ \s\do2(\f(81π;2))</w:instrText>
      </w:r>
      <w:r>
        <w:fldChar w:fldCharType="end"/>
      </w:r>
      <w:r>
        <w:t>)=-Sin(</w:t>
      </w:r>
      <w:r>
        <w:fldChar w:fldCharType="begin"/>
      </w:r>
      <w:r>
        <w:instrText xml:space="preserve"> EQ \s\do2(\f(81π;2))</w:instrText>
      </w:r>
      <w:r>
        <w:fldChar w:fldCharType="end"/>
      </w:r>
      <w:r>
        <w:t>)</w:t>
      </w:r>
    </w:p>
    <w:p w14:paraId="42E20612" w14:textId="77777777" w:rsidR="00942C16" w:rsidRDefault="00942C16">
      <w:r>
        <w:fldChar w:fldCharType="begin"/>
      </w:r>
      <w:r>
        <w:instrText xml:space="preserve"> EQ \s\do2(\f(81π;2))</w:instrText>
      </w:r>
      <w:r>
        <w:fldChar w:fldCharType="end"/>
      </w:r>
      <w:r>
        <w:t>=</w:t>
      </w:r>
      <w:r>
        <w:fldChar w:fldCharType="begin"/>
      </w:r>
      <w:r>
        <w:instrText xml:space="preserve"> EQ \s\do2(\f(82π-π;2))</w:instrText>
      </w:r>
      <w:r>
        <w:fldChar w:fldCharType="end"/>
      </w:r>
      <w:r>
        <w:t>=</w:t>
      </w:r>
      <w:r>
        <w:fldChar w:fldCharType="begin"/>
      </w:r>
      <w:r>
        <w:instrText xml:space="preserve"> EQ \s\do2(\f(82π;2))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\s\do2(\f(π;2))</w:instrText>
      </w:r>
      <w:r>
        <w:fldChar w:fldCharType="end"/>
      </w:r>
      <w:r>
        <w:t>=41π-</w:t>
      </w:r>
      <w:r>
        <w:fldChar w:fldCharType="begin"/>
      </w:r>
      <w:r>
        <w:instrText xml:space="preserve"> EQ \s\do2(\f(π;2))</w:instrText>
      </w:r>
      <w:r>
        <w:fldChar w:fldCharType="end"/>
      </w:r>
      <w:r>
        <w:t>=</w:t>
      </w:r>
      <w:r w:rsidR="00A238F6">
        <w:t>40</w:t>
      </w:r>
      <w:r w:rsidR="00A238F6" w:rsidRPr="00A238F6">
        <w:t xml:space="preserve"> </w:t>
      </w:r>
      <w:r w:rsidR="00A238F6">
        <w:t>π+</w:t>
      </w:r>
      <w:r w:rsidR="00A238F6" w:rsidRPr="00A238F6">
        <w:t xml:space="preserve"> </w:t>
      </w:r>
      <w:r w:rsidR="00A238F6">
        <w:t>π-</w:t>
      </w:r>
      <w:r w:rsidR="00A238F6">
        <w:fldChar w:fldCharType="begin"/>
      </w:r>
      <w:r w:rsidR="00A238F6">
        <w:instrText xml:space="preserve"> EQ \s\do2(\f(π;2))</w:instrText>
      </w:r>
      <w:r w:rsidR="00A238F6">
        <w:fldChar w:fldCharType="end"/>
      </w:r>
      <w:r w:rsidR="00A238F6">
        <w:t>=</w:t>
      </w:r>
      <w:r w:rsidR="00A238F6" w:rsidRPr="00A238F6">
        <w:t xml:space="preserve"> </w:t>
      </w:r>
      <w:r w:rsidR="00A238F6">
        <w:t>π-</w:t>
      </w:r>
      <w:r w:rsidR="00A238F6">
        <w:fldChar w:fldCharType="begin"/>
      </w:r>
      <w:r w:rsidR="00A238F6">
        <w:instrText xml:space="preserve"> EQ \s\do2(\f(π;2))</w:instrText>
      </w:r>
      <w:r w:rsidR="00A238F6">
        <w:fldChar w:fldCharType="end"/>
      </w:r>
      <w:r w:rsidR="00A238F6">
        <w:t>=</w:t>
      </w:r>
      <w:r w:rsidR="00A238F6">
        <w:fldChar w:fldCharType="begin"/>
      </w:r>
      <w:r w:rsidR="00A238F6">
        <w:instrText xml:space="preserve"> EQ \s\do2(\f(2π;2))</w:instrText>
      </w:r>
      <w:r w:rsidR="00A238F6">
        <w:fldChar w:fldCharType="end"/>
      </w:r>
      <w:r w:rsidR="00A238F6">
        <w:t>-</w:t>
      </w:r>
      <w:r w:rsidR="00A238F6">
        <w:fldChar w:fldCharType="begin"/>
      </w:r>
      <w:r w:rsidR="00A238F6">
        <w:instrText xml:space="preserve"> EQ \s\do2(\f(π;2))</w:instrText>
      </w:r>
      <w:r w:rsidR="00A238F6">
        <w:fldChar w:fldCharType="end"/>
      </w:r>
      <w:r w:rsidR="00A238F6">
        <w:t>=</w:t>
      </w:r>
      <w:r w:rsidR="00A238F6">
        <w:fldChar w:fldCharType="begin"/>
      </w:r>
      <w:r w:rsidR="00A238F6">
        <w:instrText xml:space="preserve"> EQ \s\do2(\f(π;2))</w:instrText>
      </w:r>
      <w:r w:rsidR="00A238F6">
        <w:fldChar w:fldCharType="end"/>
      </w:r>
    </w:p>
    <w:p w14:paraId="740FB714" w14:textId="77777777" w:rsidR="00A238F6" w:rsidRDefault="00A238F6">
      <w:r>
        <w:t>-Sin(</w:t>
      </w:r>
      <w:r>
        <w:fldChar w:fldCharType="begin"/>
      </w:r>
      <w:r>
        <w:instrText xml:space="preserve"> EQ \s\do2(\f(81;2))</w:instrText>
      </w:r>
      <w:r>
        <w:fldChar w:fldCharType="end"/>
      </w:r>
      <w:r>
        <w:t>)=-Sin(</w:t>
      </w:r>
      <w:r>
        <w:fldChar w:fldCharType="begin"/>
      </w:r>
      <w:r>
        <w:instrText xml:space="preserve"> EQ \s\do2(\f(π;2))</w:instrText>
      </w:r>
      <w:r>
        <w:fldChar w:fldCharType="end"/>
      </w:r>
      <w:r>
        <w:t>)</w:t>
      </w:r>
    </w:p>
    <w:p w14:paraId="19EF729A" w14:textId="77777777" w:rsidR="00A238F6" w:rsidRDefault="00A238F6"/>
    <w:p w14:paraId="120C4CFF" w14:textId="77777777" w:rsidR="00A238F6" w:rsidRDefault="00A238F6">
      <w:r>
        <w:t>4)</w:t>
      </w:r>
    </w:p>
    <w:p w14:paraId="7CF29E50" w14:textId="77777777" w:rsidR="00A238F6" w:rsidRDefault="00A238F6">
      <w:r>
        <w:t>Cos(</w:t>
      </w:r>
      <w:r>
        <w:fldChar w:fldCharType="begin"/>
      </w:r>
      <w:r>
        <w:instrText xml:space="preserve"> EQ \s\do2(\f(25π;3))</w:instrText>
      </w:r>
      <w:r>
        <w:fldChar w:fldCharType="end"/>
      </w:r>
      <w:r>
        <w:t>)</w:t>
      </w:r>
    </w:p>
    <w:p w14:paraId="02B04E70" w14:textId="77777777" w:rsidR="00A238F6" w:rsidRDefault="00A238F6">
      <w:r>
        <w:fldChar w:fldCharType="begin"/>
      </w:r>
      <w:r>
        <w:instrText xml:space="preserve"> EQ \s\do2(\f(25π;3))</w:instrText>
      </w:r>
      <w:r>
        <w:fldChar w:fldCharType="end"/>
      </w:r>
      <w:r>
        <w:t>=</w:t>
      </w:r>
      <w:r>
        <w:fldChar w:fldCharType="begin"/>
      </w:r>
      <w:r>
        <w:instrText xml:space="preserve"> EQ \s\do2(\f(24π+π;3))</w:instrText>
      </w:r>
      <w:r>
        <w:fldChar w:fldCharType="end"/>
      </w:r>
      <w:r>
        <w:t>=</w:t>
      </w:r>
      <w:r>
        <w:fldChar w:fldCharType="begin"/>
      </w:r>
      <w:r>
        <w:instrText xml:space="preserve"> EQ \s\do2(\f(24π;3))</w:instrText>
      </w:r>
      <w:r>
        <w:fldChar w:fldCharType="end"/>
      </w:r>
      <w:r>
        <w:t>+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=8π+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=</w:t>
      </w:r>
      <w:r>
        <w:fldChar w:fldCharType="begin"/>
      </w:r>
      <w:r>
        <w:instrText xml:space="preserve"> EQ \s\do2(\f(π;3))</w:instrText>
      </w:r>
      <w:r>
        <w:fldChar w:fldCharType="end"/>
      </w:r>
    </w:p>
    <w:p w14:paraId="40BDDD67" w14:textId="77777777" w:rsidR="00A238F6" w:rsidRDefault="00A238F6">
      <w:r>
        <w:t>Cos(</w:t>
      </w:r>
      <w:r>
        <w:fldChar w:fldCharType="begin"/>
      </w:r>
      <w:r>
        <w:instrText xml:space="preserve"> EQ \s\do2(\f(25π;3))</w:instrText>
      </w:r>
      <w:r>
        <w:fldChar w:fldCharType="end"/>
      </w:r>
      <w:r>
        <w:t>)=cos(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)</w:t>
      </w:r>
    </w:p>
    <w:p w14:paraId="4EE39388" w14:textId="2B2ACB89" w:rsidR="00A238F6" w:rsidRDefault="00A238F6">
      <w:r>
        <w:t xml:space="preserve">Comme cos de </w:t>
      </w:r>
      <w:r>
        <w:fldChar w:fldCharType="begin"/>
      </w:r>
      <w:r>
        <w:instrText xml:space="preserve"> EQ \s\do2(\f(25π;3))</w:instrText>
      </w:r>
      <w:r>
        <w:fldChar w:fldCharType="end"/>
      </w:r>
      <w:r>
        <w:t xml:space="preserve"> est égal à </w:t>
      </w:r>
      <w:r>
        <w:fldChar w:fldCharType="begin"/>
      </w:r>
      <w:r>
        <w:instrText xml:space="preserve"> EQ \s\do2(\f(π;3))</w:instrText>
      </w:r>
      <w:r>
        <w:fldChar w:fldCharType="end"/>
      </w:r>
      <w:r w:rsidR="00877405">
        <w:t>,</w:t>
      </w:r>
      <w:r>
        <w:t xml:space="preserve"> j’en déduis que Sin de </w:t>
      </w:r>
      <w:r>
        <w:fldChar w:fldCharType="begin"/>
      </w:r>
      <w:r>
        <w:instrText xml:space="preserve"> EQ \s\do2(\f(25π;3))</w:instrText>
      </w:r>
      <w:r>
        <w:fldChar w:fldCharType="end"/>
      </w:r>
      <w:r>
        <w:t xml:space="preserve"> est égal à 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 xml:space="preserve"> par la relation (cos(α))²+(sin(α))²=1.</w:t>
      </w:r>
    </w:p>
    <w:p w14:paraId="0B9FB475" w14:textId="77777777" w:rsidR="00A238F6" w:rsidRDefault="00A238F6"/>
    <w:p w14:paraId="08DA9D23" w14:textId="77777777" w:rsidR="00323AE9" w:rsidRDefault="00323AE9">
      <w:r>
        <w:t>5) F=[Sin(-</w:t>
      </w:r>
      <w:r>
        <w:fldChar w:fldCharType="begin"/>
      </w:r>
      <w:r>
        <w:instrText xml:space="preserve"> EQ \s\do2(\f(5π;6))</w:instrText>
      </w:r>
      <w:r>
        <w:fldChar w:fldCharType="end"/>
      </w:r>
      <w:r>
        <w:t>)-sin(</w:t>
      </w:r>
      <w:r>
        <w:fldChar w:fldCharType="begin"/>
      </w:r>
      <w:r>
        <w:instrText xml:space="preserve"> EQ \s\do2(\f(51π;4))</w:instrText>
      </w:r>
      <w:r>
        <w:fldChar w:fldCharType="end"/>
      </w:r>
      <w:r>
        <w:t>)]/cos(</w:t>
      </w:r>
      <w:r>
        <w:fldChar w:fldCharType="begin"/>
      </w:r>
      <w:r>
        <w:instrText xml:space="preserve"> EQ \s\do2(\f(11π;3))</w:instrText>
      </w:r>
      <w:r>
        <w:fldChar w:fldCharType="end"/>
      </w:r>
      <w:r>
        <w:t>)</w:t>
      </w:r>
    </w:p>
    <w:p w14:paraId="45CAF6C5" w14:textId="77777777" w:rsidR="00323AE9" w:rsidRDefault="00323AE9">
      <w:r>
        <w:t xml:space="preserve">Je calcule </w:t>
      </w:r>
      <w:r w:rsidR="008D4485">
        <w:t>cos(</w:t>
      </w:r>
      <w:r w:rsidR="008D4485">
        <w:fldChar w:fldCharType="begin"/>
      </w:r>
      <w:r w:rsidR="008D4485">
        <w:instrText xml:space="preserve"> EQ \s\do2(\f(11π;3))</w:instrText>
      </w:r>
      <w:r w:rsidR="008D4485">
        <w:fldChar w:fldCharType="end"/>
      </w:r>
      <w:r w:rsidR="008D4485">
        <w:t>) :</w:t>
      </w:r>
    </w:p>
    <w:p w14:paraId="1669C01B" w14:textId="77777777" w:rsidR="008D4485" w:rsidRDefault="008D4485">
      <w:r>
        <w:fldChar w:fldCharType="begin"/>
      </w:r>
      <w:r>
        <w:instrText xml:space="preserve"> EQ \s\do2(\f(11π;3))</w:instrText>
      </w:r>
      <w:r>
        <w:fldChar w:fldCharType="end"/>
      </w:r>
      <w:r>
        <w:t>=</w:t>
      </w:r>
      <w:r>
        <w:fldChar w:fldCharType="begin"/>
      </w:r>
      <w:r>
        <w:instrText xml:space="preserve"> EQ \s\do2(\f(12π-π;3))</w:instrText>
      </w:r>
      <w:r>
        <w:fldChar w:fldCharType="end"/>
      </w:r>
      <w:r>
        <w:t>=</w:t>
      </w:r>
      <w:r>
        <w:fldChar w:fldCharType="begin"/>
      </w:r>
      <w:r>
        <w:instrText xml:space="preserve"> EQ \s\do2(\f(12π;3))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=4π-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=</w:t>
      </w:r>
      <w:r>
        <w:fldChar w:fldCharType="begin"/>
      </w:r>
      <w:r>
        <w:instrText xml:space="preserve"> EQ \s\do2(\f(π;3))</w:instrText>
      </w:r>
      <w:r>
        <w:fldChar w:fldCharType="end"/>
      </w:r>
    </w:p>
    <w:p w14:paraId="71FB8BCB" w14:textId="77777777" w:rsidR="008D4485" w:rsidRDefault="008D4485">
      <w:r>
        <w:t>Cos(</w:t>
      </w:r>
      <w:r>
        <w:fldChar w:fldCharType="begin"/>
      </w:r>
      <w:r>
        <w:instrText xml:space="preserve"> EQ \s\do2(\f(11π;3))</w:instrText>
      </w:r>
      <w:r>
        <w:fldChar w:fldCharType="end"/>
      </w:r>
      <w:r>
        <w:t>)=cos(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)</w:t>
      </w:r>
    </w:p>
    <w:p w14:paraId="5A2EEF98" w14:textId="77777777" w:rsidR="008D4485" w:rsidRDefault="008D4485"/>
    <w:p w14:paraId="55AA7601" w14:textId="77777777" w:rsidR="008D4485" w:rsidRDefault="008D4485">
      <w:r>
        <w:t>Je calcule sin(-</w:t>
      </w:r>
      <w:r>
        <w:fldChar w:fldCharType="begin"/>
      </w:r>
      <w:r>
        <w:instrText xml:space="preserve"> EQ \s\do2(\f(5π;6))</w:instrText>
      </w:r>
      <w:r>
        <w:fldChar w:fldCharType="end"/>
      </w:r>
      <w:r>
        <w:t>) :</w:t>
      </w:r>
    </w:p>
    <w:p w14:paraId="077DF1C3" w14:textId="77777777" w:rsidR="008D4485" w:rsidRDefault="008D4485">
      <w:r>
        <w:t>Sin(-</w:t>
      </w:r>
      <w:r>
        <w:fldChar w:fldCharType="begin"/>
      </w:r>
      <w:r>
        <w:instrText xml:space="preserve"> EQ \s\do2(\f(5π;6))</w:instrText>
      </w:r>
      <w:r>
        <w:fldChar w:fldCharType="end"/>
      </w:r>
      <w:r>
        <w:t>)=-Sin(</w:t>
      </w:r>
      <w:r>
        <w:fldChar w:fldCharType="begin"/>
      </w:r>
      <w:r>
        <w:instrText xml:space="preserve"> EQ \s\do2(\f(5π;6))</w:instrText>
      </w:r>
      <w:r>
        <w:fldChar w:fldCharType="end"/>
      </w:r>
      <w:r>
        <w:t>)</w:t>
      </w:r>
    </w:p>
    <w:p w14:paraId="05B080D0" w14:textId="3C1AABDF" w:rsidR="008D4485" w:rsidRDefault="008D4485">
      <w:r>
        <w:fldChar w:fldCharType="begin"/>
      </w:r>
      <w:r>
        <w:instrText xml:space="preserve"> EQ \s\do2(\f(5π;6))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\s\do2(\f(6π-π;6))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\s\do2(\f(6π;6))</w:instrText>
      </w:r>
      <w:r>
        <w:fldChar w:fldCharType="end"/>
      </w:r>
      <w:r>
        <w:t>-</w:t>
      </w:r>
      <w:r>
        <w:fldChar w:fldCharType="begin"/>
      </w:r>
      <w:r>
        <w:instrText xml:space="preserve"> EQ \s\do2(\f(π;6))</w:instrText>
      </w:r>
      <w:r>
        <w:fldChar w:fldCharType="end"/>
      </w:r>
      <w:r>
        <w:t>=</w:t>
      </w:r>
      <w:r w:rsidRPr="008D4485">
        <w:t xml:space="preserve"> </w:t>
      </w:r>
      <w:r w:rsidR="00D72F02">
        <w:fldChar w:fldCharType="begin"/>
      </w:r>
      <w:r w:rsidR="00D72F02">
        <w:instrText xml:space="preserve"> EQ \s\do2(\f(5π;6))</w:instrText>
      </w:r>
      <w:r w:rsidR="00D72F02">
        <w:fldChar w:fldCharType="end"/>
      </w:r>
    </w:p>
    <w:p w14:paraId="66404C19" w14:textId="4950B3B0" w:rsidR="00D72F02" w:rsidRDefault="00D72F02">
      <w:r>
        <w:t>-Sin(</w:t>
      </w:r>
      <w:r>
        <w:fldChar w:fldCharType="begin"/>
      </w:r>
      <w:r>
        <w:instrText xml:space="preserve"> EQ \s\do2(\f(5π;6))</w:instrText>
      </w:r>
      <w:r>
        <w:fldChar w:fldCharType="end"/>
      </w:r>
      <w:r>
        <w:t>)</w:t>
      </w:r>
      <w:r>
        <w:t>=-</w:t>
      </w:r>
      <w:r>
        <w:t>Sin(</w:t>
      </w:r>
      <w:r>
        <w:fldChar w:fldCharType="begin"/>
      </w:r>
      <w:r>
        <w:instrText xml:space="preserve"> EQ \s\do2(\f(5π;6))</w:instrText>
      </w:r>
      <w:r>
        <w:fldChar w:fldCharType="end"/>
      </w:r>
      <w:r>
        <w:t>)</w:t>
      </w:r>
    </w:p>
    <w:p w14:paraId="2F7F277D" w14:textId="6D962325" w:rsidR="00D72F02" w:rsidRDefault="00D72F02"/>
    <w:p w14:paraId="33CF26C5" w14:textId="77777777" w:rsidR="00591F89" w:rsidRDefault="00591F89"/>
    <w:p w14:paraId="7B71E09B" w14:textId="2D0F35CD" w:rsidR="00591F89" w:rsidRDefault="00591F89">
      <w:r>
        <w:lastRenderedPageBreak/>
        <w:t>Je calcule -Sin(</w:t>
      </w:r>
      <w:r>
        <w:fldChar w:fldCharType="begin"/>
      </w:r>
      <w:r>
        <w:instrText xml:space="preserve"> EQ \s\do2(\f(51π;4))</w:instrText>
      </w:r>
      <w:r>
        <w:fldChar w:fldCharType="end"/>
      </w:r>
      <w:r>
        <w:t>)</w:t>
      </w:r>
    </w:p>
    <w:p w14:paraId="3B8FB1F8" w14:textId="5A67D49C" w:rsidR="00591F89" w:rsidRDefault="00591F89">
      <w:r>
        <w:fldChar w:fldCharType="begin"/>
      </w:r>
      <w:r>
        <w:instrText xml:space="preserve"> EQ \s\do2(\f(51π;4))</w:instrText>
      </w:r>
      <w:r>
        <w:fldChar w:fldCharType="end"/>
      </w:r>
      <w:r>
        <w:t>=</w:t>
      </w:r>
      <w:r w:rsidR="00877405">
        <w:fldChar w:fldCharType="begin"/>
      </w:r>
      <w:r w:rsidR="00877405">
        <w:instrText xml:space="preserve"> EQ \s\do2(\f(52π-π;4))</w:instrText>
      </w:r>
      <w:r w:rsidR="00877405">
        <w:fldChar w:fldCharType="end"/>
      </w:r>
      <w:r w:rsidR="00877405">
        <w:t>=</w:t>
      </w:r>
      <w:r w:rsidR="00877405">
        <w:fldChar w:fldCharType="begin"/>
      </w:r>
      <w:r w:rsidR="00877405">
        <w:instrText xml:space="preserve"> EQ \s\do2(\f(52π;4))</w:instrText>
      </w:r>
      <w:r w:rsidR="00877405">
        <w:fldChar w:fldCharType="end"/>
      </w:r>
      <w:r w:rsidR="00877405">
        <w:t>-</w:t>
      </w:r>
      <w:r w:rsidR="00877405">
        <w:fldChar w:fldCharType="begin"/>
      </w:r>
      <w:r w:rsidR="00877405">
        <w:instrText xml:space="preserve"> EQ \s\do2(\f(π;4))</w:instrText>
      </w:r>
      <w:r w:rsidR="00877405">
        <w:fldChar w:fldCharType="end"/>
      </w:r>
      <w:r w:rsidR="00877405">
        <w:t>=13</w:t>
      </w:r>
      <w:r w:rsidR="00877405">
        <w:t>π</w:t>
      </w:r>
      <w:r w:rsidR="00877405">
        <w:t>-</w:t>
      </w:r>
      <w:r w:rsidR="00877405">
        <w:fldChar w:fldCharType="begin"/>
      </w:r>
      <w:r w:rsidR="00877405">
        <w:instrText xml:space="preserve"> EQ \s\do2(\f(π;4))</w:instrText>
      </w:r>
      <w:r w:rsidR="00877405">
        <w:fldChar w:fldCharType="end"/>
      </w:r>
      <w:r w:rsidR="00877405">
        <w:t>=12</w:t>
      </w:r>
      <w:r w:rsidR="00877405">
        <w:t>π</w:t>
      </w:r>
      <w:r w:rsidR="00877405">
        <w:t>+</w:t>
      </w:r>
      <w:r w:rsidR="00877405">
        <w:t>π</w:t>
      </w:r>
      <w:r w:rsidR="00877405">
        <w:t>-</w:t>
      </w:r>
      <w:r w:rsidR="00877405">
        <w:fldChar w:fldCharType="begin"/>
      </w:r>
      <w:r w:rsidR="00877405">
        <w:instrText xml:space="preserve"> EQ \s\do2(\f(π;4))</w:instrText>
      </w:r>
      <w:r w:rsidR="00877405">
        <w:fldChar w:fldCharType="end"/>
      </w:r>
      <w:r w:rsidR="00877405">
        <w:t>=</w:t>
      </w:r>
      <w:r w:rsidR="00877405" w:rsidRPr="00877405">
        <w:t xml:space="preserve"> </w:t>
      </w:r>
      <w:r w:rsidR="00877405">
        <w:t>π</w:t>
      </w:r>
      <w:r w:rsidR="00877405">
        <w:t>-</w:t>
      </w:r>
      <w:r w:rsidR="00877405">
        <w:fldChar w:fldCharType="begin"/>
      </w:r>
      <w:r w:rsidR="00877405">
        <w:instrText xml:space="preserve"> EQ \s\do2(\f(π;4))</w:instrText>
      </w:r>
      <w:r w:rsidR="00877405">
        <w:fldChar w:fldCharType="end"/>
      </w:r>
      <w:r w:rsidR="00877405">
        <w:t>=</w:t>
      </w:r>
      <w:r w:rsidR="00877405">
        <w:fldChar w:fldCharType="begin"/>
      </w:r>
      <w:r w:rsidR="00877405">
        <w:instrText xml:space="preserve"> EQ \s\do2(\f(4π;4))</w:instrText>
      </w:r>
      <w:r w:rsidR="00877405">
        <w:fldChar w:fldCharType="end"/>
      </w:r>
      <w:r w:rsidR="00877405">
        <w:t>-</w:t>
      </w:r>
      <w:r w:rsidR="00877405">
        <w:fldChar w:fldCharType="begin"/>
      </w:r>
      <w:r w:rsidR="00877405">
        <w:instrText xml:space="preserve"> EQ \s\do2(\f(π;4))</w:instrText>
      </w:r>
      <w:r w:rsidR="00877405">
        <w:fldChar w:fldCharType="end"/>
      </w:r>
      <w:r w:rsidR="00877405">
        <w:t>=</w:t>
      </w:r>
      <w:r w:rsidR="00877405">
        <w:fldChar w:fldCharType="begin"/>
      </w:r>
      <w:r w:rsidR="00877405">
        <w:instrText xml:space="preserve"> EQ \s\do2(\f(3π;4))</w:instrText>
      </w:r>
      <w:r w:rsidR="00877405">
        <w:fldChar w:fldCharType="end"/>
      </w:r>
    </w:p>
    <w:p w14:paraId="5C5456B6" w14:textId="51AB5290" w:rsidR="00877405" w:rsidRDefault="00877405">
      <w:r>
        <w:t>-sin(</w:t>
      </w:r>
      <w:r>
        <w:fldChar w:fldCharType="begin"/>
      </w:r>
      <w:r>
        <w:instrText xml:space="preserve"> EQ \s\do2(\f(51π;4))</w:instrText>
      </w:r>
      <w:r>
        <w:fldChar w:fldCharType="end"/>
      </w:r>
      <w:r>
        <w:t>)=-Sin(</w:t>
      </w:r>
      <w:r>
        <w:fldChar w:fldCharType="begin"/>
      </w:r>
      <w:r>
        <w:instrText xml:space="preserve"> EQ \s\do2(\f(3π;4))</w:instrText>
      </w:r>
      <w:r>
        <w:fldChar w:fldCharType="end"/>
      </w:r>
      <w:r>
        <w:t>)</w:t>
      </w:r>
    </w:p>
    <w:p w14:paraId="348B31EF" w14:textId="5B076C93" w:rsidR="00877405" w:rsidRDefault="00877405"/>
    <w:p w14:paraId="46DD1992" w14:textId="6D4A1ACD" w:rsidR="00877405" w:rsidRPr="001148A2" w:rsidRDefault="00877405">
      <w:r>
        <w:t>F=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\b\bc\[(Sin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\b(-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\s\do2(\f(5π;6))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\s\do2(\f(51π;4))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\s\do2(\f(11π;3))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den>
        </m:f>
      </m:oMath>
    </w:p>
    <w:p w14:paraId="7E1219F6" w14:textId="1E58F58B" w:rsidR="00877405" w:rsidRDefault="00877405">
      <w:r>
        <w:t>F=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\b\bc\[(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\s\do2(\f(5π;6))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\s\do2(\f(3π;4))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\s\do2(\f(π;3))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den>
        </m:f>
      </m:oMath>
    </w:p>
    <w:p w14:paraId="6A85AF29" w14:textId="487BFDE0" w:rsidR="001148A2" w:rsidRDefault="001148A2">
      <w:r>
        <w:t>F</w:t>
      </w:r>
      <w:r w:rsidR="000D2C5A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\b\bc\[(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\s\do2(\f(5π*4;6*4))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\s\do2(\f(3π*6;4*6))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\s\do2(\f(π;3))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den>
        </m:f>
      </m:oMath>
    </w:p>
    <w:p w14:paraId="194A1AE9" w14:textId="6B58AE62" w:rsidR="001148A2" w:rsidRDefault="001148A2">
      <w:r>
        <w:t>F=</w:t>
      </w:r>
      <w:r w:rsidR="000D2C5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\b\bc\[(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\s\do2(\f(20π;24))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\s\do2(\f(18π;24))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\s\do2(\f(π;3))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den>
        </m:f>
      </m:oMath>
    </w:p>
    <w:p w14:paraId="10E4A386" w14:textId="6C2D456D" w:rsidR="001148A2" w:rsidRDefault="001148A2">
      <w:r>
        <w:t>F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\b\bc\[(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\s\do2(\f(20π-18π;24))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\s\do2(\f(π;3))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den>
        </m:f>
      </m:oMath>
    </w:p>
    <w:p w14:paraId="719FFA86" w14:textId="064F2265" w:rsidR="001148A2" w:rsidRDefault="001148A2">
      <w:pPr>
        <w:rPr>
          <w:rFonts w:eastAsiaTheme="minorEastAsia"/>
        </w:rPr>
      </w:pPr>
      <w:r>
        <w:t>F=</w:t>
      </w:r>
      <w:bookmarkStart w:id="0" w:name="_Hlk3017513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\b\bc\[(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\s\do2(\f(2π;24))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\s\do2(\f(π;3))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den>
        </m:f>
      </m:oMath>
      <w:bookmarkEnd w:id="0"/>
    </w:p>
    <w:p w14:paraId="298B70B7" w14:textId="77777777" w:rsidR="000D2C5A" w:rsidRDefault="000D2C5A">
      <w:pPr>
        <w:rPr>
          <w:rFonts w:eastAsiaTheme="minorEastAsia"/>
        </w:rPr>
      </w:pPr>
      <w:r>
        <w:rPr>
          <w:rFonts w:eastAsiaTheme="minorEastAsia"/>
        </w:rPr>
        <w:t>F=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\s\do2(\f(2π;24))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\s\do2(\f(π;3))</w:instrText>
      </w:r>
      <w:r>
        <w:rPr>
          <w:rFonts w:eastAsiaTheme="minorEastAsia"/>
        </w:rPr>
        <w:fldChar w:fldCharType="end"/>
      </w:r>
    </w:p>
    <w:p w14:paraId="24E743BA" w14:textId="56DE2E9A" w:rsidR="000D2C5A" w:rsidRDefault="000D2C5A">
      <w:pPr>
        <w:rPr>
          <w:rFonts w:eastAsiaTheme="minorEastAsia"/>
        </w:rPr>
      </w:pPr>
      <w:r>
        <w:rPr>
          <w:rFonts w:eastAsiaTheme="minorEastAsia"/>
        </w:rPr>
        <w:t xml:space="preserve">F=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\s\do2(\f(2π</w:instrText>
      </w:r>
      <w:r>
        <w:rPr>
          <w:rFonts w:eastAsiaTheme="minorEastAsia"/>
        </w:rPr>
        <w:instrText>*</w:instrText>
      </w:r>
      <w:r>
        <w:rPr>
          <w:rFonts w:eastAsiaTheme="minorEastAsia"/>
        </w:rPr>
        <w:instrText>π;24</w:instrText>
      </w:r>
      <w:r>
        <w:rPr>
          <w:rFonts w:eastAsiaTheme="minorEastAsia"/>
        </w:rPr>
        <w:instrText>*</w:instrText>
      </w:r>
      <w:r>
        <w:rPr>
          <w:rFonts w:eastAsiaTheme="minorEastAsia"/>
        </w:rPr>
        <w:instrText>3))</w:instrText>
      </w:r>
      <w:r>
        <w:rPr>
          <w:rFonts w:eastAsiaTheme="minorEastAsia"/>
        </w:rPr>
        <w:fldChar w:fldCharType="end"/>
      </w:r>
    </w:p>
    <w:p w14:paraId="208EC294" w14:textId="5C29B523" w:rsidR="000D2C5A" w:rsidRDefault="000D2C5A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\x(F=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\s\do2(\f(2π²;72))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>)</w:instrText>
      </w:r>
      <w:r>
        <w:rPr>
          <w:rFonts w:eastAsiaTheme="minorEastAsia"/>
        </w:rPr>
        <w:fldChar w:fldCharType="end"/>
      </w:r>
    </w:p>
    <w:p w14:paraId="1CBE344C" w14:textId="77777777" w:rsidR="000D2C5A" w:rsidRDefault="000D2C5A"/>
    <w:p w14:paraId="535F2559" w14:textId="77777777" w:rsidR="000D2C5A" w:rsidRDefault="000D2C5A"/>
    <w:p w14:paraId="42E4F78A" w14:textId="47E911DD" w:rsidR="00323AE9" w:rsidRDefault="00323AE9">
      <w:r>
        <w:lastRenderedPageBreak/>
        <w:t>Exercice 3 :</w:t>
      </w:r>
    </w:p>
    <w:p w14:paraId="64F93675" w14:textId="77777777" w:rsidR="00323AE9" w:rsidRDefault="00323AE9">
      <w:r>
        <w:t>1)</w:t>
      </w:r>
    </w:p>
    <w:p w14:paraId="47AB11BA" w14:textId="77777777" w:rsidR="00323AE9" w:rsidRDefault="00323AE9">
      <w:r>
        <w:t>Cos(x)=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\r(2 )</w:instrText>
      </w:r>
      <w:r>
        <w:fldChar w:fldCharType="end"/>
      </w:r>
      <w:r>
        <w:instrText>;2))</w:instrText>
      </w:r>
      <w:r>
        <w:fldChar w:fldCharType="end"/>
      </w:r>
    </w:p>
    <w:p w14:paraId="08D3E3A4" w14:textId="77777777" w:rsidR="00323AE9" w:rsidRPr="00323AE9" w:rsidRDefault="00323AE9">
      <w:r>
        <w:t xml:space="preserve">En se référant au tableau des angles dans la mémoire je vois que 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\r(2 )</w:instrText>
      </w:r>
      <w:r>
        <w:fldChar w:fldCharType="end"/>
      </w:r>
      <w:r>
        <w:instrText>;2))</w:instrText>
      </w:r>
      <w:r>
        <w:fldChar w:fldCharType="end"/>
      </w:r>
      <w:r>
        <w:t xml:space="preserve"> est égal à </w:t>
      </w:r>
      <w:r>
        <w:fldChar w:fldCharType="begin"/>
      </w:r>
      <w:r>
        <w:instrText xml:space="preserve"> EQ \s\do2(\f(3π;2))</w:instrText>
      </w:r>
      <w:r>
        <w:fldChar w:fldCharType="end"/>
      </w:r>
    </w:p>
    <w:p w14:paraId="43D0C09A" w14:textId="638C40C5" w:rsidR="00323AE9" w:rsidRDefault="00323AE9"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 w:rsidR="00B04331">
        <w:instrText>4</w:instrText>
      </w:r>
      <w:r>
        <w:instrText>π;2))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\r(2 )</w:instrText>
      </w:r>
      <w:r>
        <w:fldChar w:fldCharType="end"/>
      </w:r>
      <w:r>
        <w:instrText>;2))</w:instrText>
      </w:r>
      <w:r>
        <w:fldChar w:fldCharType="end"/>
      </w:r>
    </w:p>
    <w:p w14:paraId="27A490AC" w14:textId="10FA36A7" w:rsidR="000D2C5A" w:rsidRDefault="00B04331">
      <w:r>
        <w:t>Sin(x)=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\r(3 )</w:instrText>
      </w:r>
      <w:r>
        <w:fldChar w:fldCharType="end"/>
      </w:r>
      <w:r>
        <w:instrText>;2))</w:instrText>
      </w:r>
      <w:r>
        <w:fldChar w:fldCharType="end"/>
      </w:r>
    </w:p>
    <w:p w14:paraId="47785E79" w14:textId="4A07FA56" w:rsidR="00B04331" w:rsidRDefault="00B04331">
      <w:r>
        <w:t>Sin(</w:t>
      </w:r>
      <w:r>
        <w:fldChar w:fldCharType="begin"/>
      </w:r>
      <w:r>
        <w:instrText xml:space="preserve"> EQ \s\do2(\f(3π;2))</w:instrText>
      </w:r>
      <w:r>
        <w:fldChar w:fldCharType="end"/>
      </w:r>
      <w:r>
        <w:t>)=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\r(3 )</w:instrText>
      </w:r>
      <w:r>
        <w:fldChar w:fldCharType="end"/>
      </w:r>
      <w:r>
        <w:instrText>;2))</w:instrText>
      </w:r>
      <w:r>
        <w:fldChar w:fldCharType="end"/>
      </w:r>
    </w:p>
    <w:p w14:paraId="2F1B857E" w14:textId="4DDCFADB" w:rsidR="00B04331" w:rsidRDefault="00B04331"/>
    <w:p w14:paraId="3190735C" w14:textId="48FB1C47" w:rsidR="00B04331" w:rsidRDefault="00B04331">
      <w:r>
        <w:t>Exercice 2 :</w:t>
      </w:r>
    </w:p>
    <w:p w14:paraId="6478A848" w14:textId="03DCBFDB" w:rsidR="00B04331" w:rsidRDefault="00B04331"/>
    <w:p w14:paraId="46B8E50A" w14:textId="77777777" w:rsidR="00B04331" w:rsidRPr="00B04331" w:rsidRDefault="00B04331">
      <w:bookmarkStart w:id="1" w:name="_GoBack"/>
      <w:bookmarkEnd w:id="1"/>
    </w:p>
    <w:p w14:paraId="3AD3499B" w14:textId="56BB8DC2" w:rsidR="00B04331" w:rsidRDefault="00B04331"/>
    <w:p w14:paraId="743A2C22" w14:textId="09F6FC1B" w:rsidR="00B04331" w:rsidRDefault="00B04331">
      <w:r>
        <w:t>6π/2</w:t>
      </w:r>
    </w:p>
    <w:p w14:paraId="63323F4B" w14:textId="56BC803C" w:rsidR="00B04331" w:rsidRDefault="00B04331">
      <w:r>
        <w:t>4π/2</w:t>
      </w:r>
    </w:p>
    <w:p w14:paraId="18905D68" w14:textId="38300275" w:rsidR="00B04331" w:rsidRPr="00B04331" w:rsidRDefault="00B04331">
      <w:r>
        <w:t>3π/2</w:t>
      </w:r>
    </w:p>
    <w:sectPr w:rsidR="00B04331" w:rsidRPr="00B04331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2CDA" w14:textId="77777777" w:rsidR="00144DD7" w:rsidRDefault="00144DD7" w:rsidP="007E6A72">
      <w:pPr>
        <w:spacing w:before="0" w:after="0"/>
      </w:pPr>
      <w:r>
        <w:separator/>
      </w:r>
    </w:p>
  </w:endnote>
  <w:endnote w:type="continuationSeparator" w:id="0">
    <w:p w14:paraId="60BACAC9" w14:textId="77777777" w:rsidR="00144DD7" w:rsidRDefault="00144DD7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14:paraId="1A2B4D99" w14:textId="77777777" w:rsidR="008D4485" w:rsidRDefault="00144DD7">
        <w:pPr>
          <w:pStyle w:val="Pieddepage"/>
        </w:pPr>
        <w:r>
          <w:rPr>
            <w:noProof/>
            <w:lang w:eastAsia="zh-TW"/>
          </w:rPr>
          <w:pict w14:anchorId="6AD61DC3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4.45pt;height:28.3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14:paraId="2B5BFEA1" w14:textId="77777777" w:rsidR="008D4485" w:rsidRDefault="008D4485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B5121A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2F838" w14:textId="77777777" w:rsidR="00144DD7" w:rsidRDefault="00144DD7" w:rsidP="007E6A72">
      <w:pPr>
        <w:spacing w:before="0" w:after="0"/>
      </w:pPr>
      <w:r>
        <w:separator/>
      </w:r>
    </w:p>
  </w:footnote>
  <w:footnote w:type="continuationSeparator" w:id="0">
    <w:p w14:paraId="65F80620" w14:textId="77777777" w:rsidR="00144DD7" w:rsidRDefault="00144DD7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388E" w14:textId="77777777" w:rsidR="008D4485" w:rsidRPr="002D308F" w:rsidRDefault="008D4485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date w:fullDate="2020-01-17T00:00:00Z">
          <w:dateFormat w:val="dddd d MMMM yyyy"/>
          <w:lid w:val="fr-FR"/>
          <w:storeMappedDataAs w:val="dateTime"/>
          <w:calendar w:val="gregorian"/>
        </w:date>
      </w:sdtPr>
      <w:sdtEndPr/>
      <w:sdtContent>
        <w:r>
          <w:rPr>
            <w:color w:val="FF0000"/>
            <w:u w:val="single"/>
          </w:rPr>
          <w:t>vendredi 17 janvier 2020</w:t>
        </w:r>
      </w:sdtContent>
    </w:sdt>
    <w:r w:rsidRPr="002D308F">
      <w:rPr>
        <w:color w:val="FF0000"/>
      </w:rPr>
      <w:t xml:space="preserve"> </w:t>
    </w:r>
  </w:p>
  <w:p w14:paraId="37EC5B3B" w14:textId="77777777" w:rsidR="008D4485" w:rsidRPr="002D308F" w:rsidRDefault="008D4485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>
          <w:rPr>
            <w:color w:val="FF0000"/>
            <w:u w:val="single"/>
          </w:rPr>
          <w:t>Mathématiques</w:t>
        </w:r>
      </w:sdtContent>
    </w:sdt>
  </w:p>
  <w:p w14:paraId="0174B064" w14:textId="77777777" w:rsidR="008D4485" w:rsidRPr="002D308F" w:rsidRDefault="00144DD7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8D4485">
          <w:rPr>
            <w:color w:val="FF0000"/>
            <w:u w:val="single"/>
          </w:rPr>
          <w:t>1</w:t>
        </w:r>
        <w:r w:rsidR="008D4485" w:rsidRPr="002A4999">
          <w:rPr>
            <w:color w:val="FF0000"/>
            <w:u w:val="single"/>
            <w:vertAlign w:val="superscript"/>
          </w:rPr>
          <w:t>ère</w:t>
        </w:r>
        <w:r w:rsidR="008D4485">
          <w:rPr>
            <w:color w:val="FF0000"/>
            <w:u w:val="single"/>
          </w:rPr>
          <w:t>G3</w:t>
        </w:r>
      </w:sdtContent>
    </w:sdt>
    <w:r w:rsidR="008D4485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</w:sdtPr>
      <w:sdtEndPr/>
      <w:sdtContent>
        <w:r w:rsidR="008D4485">
          <w:rPr>
            <w:color w:val="FF0000"/>
            <w:u w:val="single"/>
          </w:rPr>
          <w:t>Contrôle de Mathématiques</w:t>
        </w:r>
      </w:sdtContent>
    </w:sdt>
    <w:r w:rsidR="008D4485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749FAA84" w14:textId="77777777" w:rsidR="008D4485" w:rsidRPr="002D308F" w:rsidRDefault="008D4485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sTSxMDC0NDcyNrJQ0lEKTi0uzszPAykwqgUAGFGDMSwAAAA="/>
  </w:docVars>
  <w:rsids>
    <w:rsidRoot w:val="002A4999"/>
    <w:rsid w:val="00096B4B"/>
    <w:rsid w:val="000D2C5A"/>
    <w:rsid w:val="001148A2"/>
    <w:rsid w:val="00144DD7"/>
    <w:rsid w:val="0024605F"/>
    <w:rsid w:val="00266F96"/>
    <w:rsid w:val="00286DE3"/>
    <w:rsid w:val="002A4999"/>
    <w:rsid w:val="002B2BC1"/>
    <w:rsid w:val="002C31C7"/>
    <w:rsid w:val="002C3BCF"/>
    <w:rsid w:val="002D308F"/>
    <w:rsid w:val="00316CCC"/>
    <w:rsid w:val="00323AE9"/>
    <w:rsid w:val="0032533A"/>
    <w:rsid w:val="003826E5"/>
    <w:rsid w:val="00384AFA"/>
    <w:rsid w:val="003A4BD3"/>
    <w:rsid w:val="00556637"/>
    <w:rsid w:val="0057086E"/>
    <w:rsid w:val="005864F5"/>
    <w:rsid w:val="00591F89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54BCA"/>
    <w:rsid w:val="00877405"/>
    <w:rsid w:val="008B4300"/>
    <w:rsid w:val="008D4485"/>
    <w:rsid w:val="008E2B13"/>
    <w:rsid w:val="008E6E35"/>
    <w:rsid w:val="008E776B"/>
    <w:rsid w:val="009104FD"/>
    <w:rsid w:val="00927F0D"/>
    <w:rsid w:val="00942C16"/>
    <w:rsid w:val="0095107C"/>
    <w:rsid w:val="009C7E72"/>
    <w:rsid w:val="00A238F6"/>
    <w:rsid w:val="00A5406E"/>
    <w:rsid w:val="00A9528F"/>
    <w:rsid w:val="00AD18F8"/>
    <w:rsid w:val="00AF4056"/>
    <w:rsid w:val="00B04331"/>
    <w:rsid w:val="00B5121A"/>
    <w:rsid w:val="00B65B16"/>
    <w:rsid w:val="00BA2AD3"/>
    <w:rsid w:val="00BB1BBE"/>
    <w:rsid w:val="00BD64C6"/>
    <w:rsid w:val="00C9092A"/>
    <w:rsid w:val="00CB7CE4"/>
    <w:rsid w:val="00CC530F"/>
    <w:rsid w:val="00CF1DAB"/>
    <w:rsid w:val="00D53DA7"/>
    <w:rsid w:val="00D72F02"/>
    <w:rsid w:val="00DE0ED7"/>
    <w:rsid w:val="00DE7532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3EE4CC"/>
  <w15:docId w15:val="{D360E7BA-8116-4C9B-82DF-4B1CC5D6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Maths\1&#233;reS%20red%20group%206\chap%201\&#233;val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C9EC7FA7434B98A76C3784C7367D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88F7F-09CF-49B5-83DF-EBAD72572FDA}"/>
      </w:docPartPr>
      <w:docPartBody>
        <w:p w:rsidR="00E14B36" w:rsidRDefault="005C4376">
          <w:pPr>
            <w:pStyle w:val="DBC9EC7FA7434B98A76C3784C7367D7B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BC7CBD14261E4017A256D264603B31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C4238-7C3D-44C5-A5A5-7B6B5AE26DAD}"/>
      </w:docPartPr>
      <w:docPartBody>
        <w:p w:rsidR="00E14B36" w:rsidRDefault="005C4376">
          <w:pPr>
            <w:pStyle w:val="BC7CBD14261E4017A256D264603B319A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76"/>
    <w:rsid w:val="005C4376"/>
    <w:rsid w:val="00680F36"/>
    <w:rsid w:val="00E1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4B36"/>
    <w:rPr>
      <w:color w:val="808080"/>
    </w:rPr>
  </w:style>
  <w:style w:type="paragraph" w:customStyle="1" w:styleId="DBC9EC7FA7434B98A76C3784C7367D7B">
    <w:name w:val="DBC9EC7FA7434B98A76C3784C7367D7B"/>
  </w:style>
  <w:style w:type="paragraph" w:customStyle="1" w:styleId="BC7CBD14261E4017A256D264603B319A">
    <w:name w:val="BC7CBD14261E4017A256D264603B3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C763-A210-4812-8AF7-45892166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59</TotalTime>
  <Pages>4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3</cp:revision>
  <dcterms:created xsi:type="dcterms:W3CDTF">2020-01-17T15:44:00Z</dcterms:created>
  <dcterms:modified xsi:type="dcterms:W3CDTF">2020-01-17T16:46:00Z</dcterms:modified>
</cp:coreProperties>
</file>