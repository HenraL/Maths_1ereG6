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0315A4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9D54DE5198584F2A9449AB27FAD7EE12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Content>
          <w:r w:rsidR="00333253">
            <w:rPr>
              <w:u w:val="single"/>
            </w:rPr>
            <w:t>Mathématiques</w:t>
          </w:r>
        </w:sdtContent>
      </w:sdt>
    </w:p>
    <w:sdt>
      <w:sdtPr>
        <w:rPr>
          <w:u w:val="single"/>
        </w:rPr>
        <w:alias w:val="sujet"/>
        <w:tag w:val="Sujet"/>
        <w:id w:val="213808936"/>
        <w:placeholder>
          <w:docPart w:val="D093E4EE40A64B138C0E68A213A1703C"/>
        </w:placeholder>
      </w:sdtPr>
      <w:sdtContent>
        <w:p w:rsidR="008E776B" w:rsidRPr="00333253" w:rsidRDefault="00333253" w:rsidP="00333253">
          <w:pPr>
            <w:jc w:val="center"/>
            <w:rPr>
              <w:u w:val="single"/>
            </w:rPr>
          </w:pPr>
          <w:r>
            <w:rPr>
              <w:u w:val="single"/>
            </w:rPr>
            <w:t>Evaluation de Maths du 30 01 2020</w:t>
          </w:r>
        </w:p>
      </w:sdtContent>
    </w:sdt>
    <w:p w:rsidR="008E776B" w:rsidRDefault="008D41F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5A4" w:rsidRPr="009C3D6D" w:rsidRDefault="000315A4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bHMDn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0315A4" w:rsidRPr="009C3D6D" w:rsidRDefault="000315A4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5A4" w:rsidRDefault="000315A4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0315A4" w:rsidRPr="00E47626" w:rsidRDefault="000315A4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0315A4" w:rsidRPr="00E47626" w:rsidRDefault="000315A4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0315A4" w:rsidRPr="00E47626" w:rsidRDefault="000315A4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zbpMfy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0315A4" w:rsidRDefault="000315A4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0315A4" w:rsidRPr="00E47626" w:rsidRDefault="000315A4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0315A4" w:rsidRPr="00E47626" w:rsidRDefault="000315A4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0315A4" w:rsidRPr="00E47626" w:rsidRDefault="000315A4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5A4" w:rsidRPr="00646968" w:rsidRDefault="000315A4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DOhxyi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0315A4" w:rsidRPr="00646968" w:rsidRDefault="000315A4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8E776B" w:rsidRDefault="00333253" w:rsidP="00075D55">
      <w:r>
        <w:t>1) Les trois versions du théorème de la médiane sont :</w:t>
      </w:r>
    </w:p>
    <w:p w:rsidR="00075D55" w:rsidRDefault="00333253" w:rsidP="008D41F4">
      <w:pPr>
        <w:ind w:left="360" w:firstLine="348"/>
        <w:jc w:val="left"/>
        <w:rPr>
          <w:rFonts w:cs="Times New Roman"/>
        </w:rPr>
      </w:pPr>
      <w:r w:rsidRPr="00333253">
        <w:rPr>
          <w:rFonts w:cs="Times New Roman"/>
        </w:rPr>
        <w:t>1</w:t>
      </w:r>
      <w:r w:rsidRPr="00333253">
        <w:rPr>
          <w:rFonts w:cs="Times New Roman"/>
          <w:vertAlign w:val="superscript"/>
        </w:rPr>
        <w:t>ère</w:t>
      </w:r>
      <w:r w:rsidRPr="00333253">
        <w:rPr>
          <w:rFonts w:cs="Times New Roman"/>
        </w:rPr>
        <w:t xml:space="preserve"> méthode :</w:t>
      </w:r>
      <w:r w:rsidR="008D41F4">
        <w:rPr>
          <w:rFonts w:cs="Times New Roman"/>
        </w:rPr>
        <w:t xml:space="preserve"> </w:t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EQ \x(</w:instrText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EQ \o(\s\up8(\d\fo2()</w:instrText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SYMBOL \f"Symbol"190\h\s5 </w:instrText>
      </w:r>
      <w:r w:rsidR="00075D55" w:rsidRPr="00075D55">
        <w:rPr>
          <w:rFonts w:cs="Times New Roman"/>
        </w:rPr>
        <w:fldChar w:fldCharType="end"/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SYMBOL \f"Symbol"190\h\s5 </w:instrText>
      </w:r>
      <w:r w:rsidR="00075D55" w:rsidRPr="00075D55">
        <w:rPr>
          <w:rFonts w:cs="Times New Roman"/>
        </w:rPr>
        <w:fldChar w:fldCharType="end"/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SYMBOL \f"Symbol"174\h\s5 </w:instrText>
      </w:r>
      <w:r w:rsidR="00075D55" w:rsidRPr="00075D55">
        <w:rPr>
          <w:rFonts w:cs="Times New Roman"/>
        </w:rPr>
        <w:fldChar w:fldCharType="end"/>
      </w:r>
      <w:r w:rsidR="00075D55" w:rsidRPr="00075D55">
        <w:rPr>
          <w:rFonts w:cs="Times New Roman"/>
        </w:rPr>
        <w:instrText>);MA)</w:instrText>
      </w:r>
      <w:r w:rsidR="00075D55" w:rsidRPr="00075D55">
        <w:rPr>
          <w:rFonts w:cs="Times New Roman"/>
        </w:rPr>
        <w:fldChar w:fldCharType="end"/>
      </w:r>
      <w:r w:rsidR="00075D55" w:rsidRPr="00075D55">
        <w:rPr>
          <w:rFonts w:cs="Times New Roman"/>
        </w:rPr>
        <w:instrText>.</w:instrText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EQ \o(\s\up8(\d\fo2()</w:instrText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SYMBOL \f"Symbol"190\h\s5 </w:instrText>
      </w:r>
      <w:r w:rsidR="00075D55" w:rsidRPr="00075D55">
        <w:rPr>
          <w:rFonts w:cs="Times New Roman"/>
        </w:rPr>
        <w:fldChar w:fldCharType="end"/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SYMBOL \f"Symbol"190\h\s5 </w:instrText>
      </w:r>
      <w:r w:rsidR="00075D55" w:rsidRPr="00075D55">
        <w:rPr>
          <w:rFonts w:cs="Times New Roman"/>
        </w:rPr>
        <w:fldChar w:fldCharType="end"/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SYMBOL \f"Symbol"174\h\s5 </w:instrText>
      </w:r>
      <w:r w:rsidR="00075D55" w:rsidRPr="00075D55">
        <w:rPr>
          <w:rFonts w:cs="Times New Roman"/>
        </w:rPr>
        <w:fldChar w:fldCharType="end"/>
      </w:r>
      <w:r w:rsidR="00075D55" w:rsidRPr="00075D55">
        <w:rPr>
          <w:rFonts w:cs="Times New Roman"/>
        </w:rPr>
        <w:instrText>);MB)</w:instrText>
      </w:r>
      <w:r w:rsidR="00075D55" w:rsidRPr="00075D55">
        <w:rPr>
          <w:rFonts w:cs="Times New Roman"/>
        </w:rPr>
        <w:fldChar w:fldCharType="end"/>
      </w:r>
      <w:r w:rsidR="00075D55" w:rsidRPr="00075D55">
        <w:rPr>
          <w:rFonts w:cs="Times New Roman"/>
        </w:rPr>
        <w:instrText>=MI²-</w:instrText>
      </w:r>
      <w:r w:rsidR="00075D55" w:rsidRPr="00075D55">
        <w:rPr>
          <w:rFonts w:cs="Times New Roman"/>
        </w:rPr>
        <w:fldChar w:fldCharType="begin"/>
      </w:r>
      <w:r w:rsidR="00075D55" w:rsidRPr="00075D55">
        <w:rPr>
          <w:rFonts w:cs="Times New Roman"/>
        </w:rPr>
        <w:instrText xml:space="preserve"> EQ \s\do2(\f(AB²;4))</w:instrText>
      </w:r>
      <w:r w:rsidR="00075D55" w:rsidRPr="00075D55">
        <w:rPr>
          <w:rFonts w:cs="Times New Roman"/>
        </w:rPr>
        <w:fldChar w:fldCharType="end"/>
      </w:r>
      <w:r w:rsidR="00075D55" w:rsidRPr="00075D55">
        <w:rPr>
          <w:rFonts w:cs="Times New Roman"/>
        </w:rPr>
        <w:instrText>)</w:instrText>
      </w:r>
      <w:r w:rsidR="00075D55" w:rsidRPr="00075D55">
        <w:rPr>
          <w:rFonts w:cs="Times New Roman"/>
        </w:rPr>
        <w:fldChar w:fldCharType="end"/>
      </w:r>
    </w:p>
    <w:p w:rsidR="00075D55" w:rsidRDefault="00075D55" w:rsidP="008D41F4">
      <w:pPr>
        <w:spacing w:before="0" w:after="160" w:line="259" w:lineRule="auto"/>
        <w:rPr>
          <w:rFonts w:cs="Times New Roman"/>
        </w:rPr>
      </w:pPr>
      <w:r>
        <w:rPr>
          <w:rFonts w:cs="Times New Roman"/>
        </w:rPr>
        <w:tab/>
        <w:t>2</w:t>
      </w:r>
      <w:r w:rsidRPr="00075D55">
        <w:rPr>
          <w:rFonts w:cs="Times New Roman"/>
          <w:vertAlign w:val="superscript"/>
        </w:rPr>
        <w:t>ème</w:t>
      </w:r>
      <w:r>
        <w:rPr>
          <w:rFonts w:cs="Times New Roman"/>
        </w:rPr>
        <w:t xml:space="preserve"> méthode :</w:t>
      </w:r>
      <w:r w:rsidR="008D41F4">
        <w:rPr>
          <w:rFonts w:cs="Times New Roman"/>
        </w:rPr>
        <w:t xml:space="preserve"> </w:t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EQ \x(MA²-MB²=2</w:instrText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EQ \o(\s\up8(\d\fo2()</w:instrText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SYMBOL \f"Symbol"190\h\s5 </w:instrText>
      </w:r>
      <w:r w:rsidRPr="00075D55">
        <w:rPr>
          <w:rFonts w:cs="Times New Roman"/>
        </w:rPr>
        <w:fldChar w:fldCharType="end"/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SYMBOL \f"Symbol"190\h\s5 </w:instrText>
      </w:r>
      <w:r w:rsidRPr="00075D55">
        <w:rPr>
          <w:rFonts w:cs="Times New Roman"/>
        </w:rPr>
        <w:fldChar w:fldCharType="end"/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SYMBOL \f"Symbol"174\h\s5 </w:instrText>
      </w:r>
      <w:r w:rsidRPr="00075D55">
        <w:rPr>
          <w:rFonts w:cs="Times New Roman"/>
        </w:rPr>
        <w:fldChar w:fldCharType="end"/>
      </w:r>
      <w:r w:rsidRPr="00075D55">
        <w:rPr>
          <w:rFonts w:cs="Times New Roman"/>
        </w:rPr>
        <w:instrText>);IM)</w:instrText>
      </w:r>
      <w:r w:rsidRPr="00075D55">
        <w:rPr>
          <w:rFonts w:cs="Times New Roman"/>
        </w:rPr>
        <w:fldChar w:fldCharType="end"/>
      </w:r>
      <w:r w:rsidRPr="00075D55">
        <w:rPr>
          <w:rFonts w:cs="Times New Roman"/>
        </w:rPr>
        <w:instrText>.</w:instrText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EQ \o(\s\up8(\d\fo2()</w:instrText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SYMBOL \f"Symbol"190\h\s5 </w:instrText>
      </w:r>
      <w:r w:rsidRPr="00075D55">
        <w:rPr>
          <w:rFonts w:cs="Times New Roman"/>
        </w:rPr>
        <w:fldChar w:fldCharType="end"/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SYMBOL \f"Symbol"190\h\s5 </w:instrText>
      </w:r>
      <w:r w:rsidRPr="00075D55">
        <w:rPr>
          <w:rFonts w:cs="Times New Roman"/>
        </w:rPr>
        <w:fldChar w:fldCharType="end"/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SYMBOL \f"Symbol"174\h\s5 </w:instrText>
      </w:r>
      <w:r w:rsidRPr="00075D55">
        <w:rPr>
          <w:rFonts w:cs="Times New Roman"/>
        </w:rPr>
        <w:fldChar w:fldCharType="end"/>
      </w:r>
      <w:r w:rsidRPr="00075D55">
        <w:rPr>
          <w:rFonts w:cs="Times New Roman"/>
        </w:rPr>
        <w:instrText>);AB)</w:instrText>
      </w:r>
      <w:r w:rsidRPr="00075D55">
        <w:rPr>
          <w:rFonts w:cs="Times New Roman"/>
        </w:rPr>
        <w:fldChar w:fldCharType="end"/>
      </w:r>
      <w:r w:rsidRPr="00075D55">
        <w:rPr>
          <w:rFonts w:cs="Times New Roman"/>
        </w:rPr>
        <w:instrText>)</w:instrText>
      </w:r>
      <w:r w:rsidRPr="00075D55">
        <w:rPr>
          <w:rFonts w:cs="Times New Roman"/>
        </w:rPr>
        <w:fldChar w:fldCharType="end"/>
      </w:r>
    </w:p>
    <w:p w:rsidR="00075D55" w:rsidRDefault="00075D55" w:rsidP="008D41F4">
      <w:pPr>
        <w:spacing w:before="0" w:after="160" w:line="259" w:lineRule="auto"/>
        <w:rPr>
          <w:rFonts w:cs="Times New Roman"/>
        </w:rPr>
      </w:pPr>
      <w:r>
        <w:rPr>
          <w:rFonts w:cs="Times New Roman"/>
        </w:rPr>
        <w:tab/>
        <w:t>3</w:t>
      </w:r>
      <w:r w:rsidRPr="00075D55">
        <w:rPr>
          <w:rFonts w:cs="Times New Roman"/>
          <w:vertAlign w:val="superscript"/>
        </w:rPr>
        <w:t>ème</w:t>
      </w:r>
      <w:r>
        <w:rPr>
          <w:rFonts w:cs="Times New Roman"/>
        </w:rPr>
        <w:t xml:space="preserve"> méthode :</w:t>
      </w:r>
      <w:r w:rsidR="008D41F4">
        <w:rPr>
          <w:rFonts w:cs="Times New Roman"/>
        </w:rPr>
        <w:t xml:space="preserve"> </w:t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EQ \x(MA²+MB²=2MI+</w:instrText>
      </w:r>
      <w:r w:rsidRPr="00075D55">
        <w:rPr>
          <w:rFonts w:cs="Times New Roman"/>
        </w:rPr>
        <w:fldChar w:fldCharType="begin"/>
      </w:r>
      <w:r w:rsidRPr="00075D55">
        <w:rPr>
          <w:rFonts w:cs="Times New Roman"/>
        </w:rPr>
        <w:instrText xml:space="preserve"> EQ \s\do2(\f(AB²;2))</w:instrText>
      </w:r>
      <w:r w:rsidRPr="00075D55">
        <w:rPr>
          <w:rFonts w:cs="Times New Roman"/>
        </w:rPr>
        <w:fldChar w:fldCharType="end"/>
      </w:r>
      <w:r w:rsidRPr="00075D55">
        <w:rPr>
          <w:rFonts w:cs="Times New Roman"/>
        </w:rPr>
        <w:instrText>)</w:instrText>
      </w:r>
      <w:r w:rsidRPr="00075D55">
        <w:rPr>
          <w:rFonts w:cs="Times New Roman"/>
        </w:rPr>
        <w:fldChar w:fldCharType="end"/>
      </w:r>
    </w:p>
    <w:p w:rsidR="00075D55" w:rsidRDefault="00075D55" w:rsidP="00075D55">
      <w:pPr>
        <w:spacing w:before="0" w:after="160" w:line="259" w:lineRule="auto"/>
        <w:rPr>
          <w:rFonts w:cs="Times New Roman"/>
        </w:rPr>
      </w:pPr>
      <w:r>
        <w:rPr>
          <w:rFonts w:cs="Times New Roman"/>
        </w:rPr>
        <w:t>2) Je démontre la première version</w:t>
      </w:r>
      <w:r w:rsidR="008D41F4">
        <w:rPr>
          <w:rFonts w:cs="Times New Roman"/>
        </w:rPr>
        <w:t xml:space="preserve"> à savoir </w:t>
      </w:r>
      <w:r w:rsidR="008D41F4">
        <w:rPr>
          <w:rFonts w:cs="Times New Roman"/>
        </w:rPr>
        <w:fldChar w:fldCharType="begin"/>
      </w:r>
      <w:r w:rsidR="008D41F4">
        <w:rPr>
          <w:rFonts w:cs="Times New Roman"/>
        </w:rPr>
        <w:instrText xml:space="preserve"> EQ \o(\s\up8(\d\fo2()</w:instrText>
      </w:r>
      <w:r w:rsidR="008D41F4">
        <w:rPr>
          <w:rFonts w:cs="Times New Roman"/>
        </w:rPr>
        <w:fldChar w:fldCharType="begin"/>
      </w:r>
      <w:r w:rsidR="008D41F4">
        <w:rPr>
          <w:rFonts w:cs="Times New Roman"/>
        </w:rPr>
        <w:instrText xml:space="preserve"> SYMBOL \f"Symbol"190\h\s5 </w:instrText>
      </w:r>
      <w:r w:rsidR="008D41F4">
        <w:rPr>
          <w:rFonts w:cs="Times New Roman"/>
        </w:rPr>
        <w:fldChar w:fldCharType="end"/>
      </w:r>
      <w:r w:rsidR="008D41F4">
        <w:rPr>
          <w:rFonts w:cs="Times New Roman"/>
        </w:rPr>
        <w:fldChar w:fldCharType="begin"/>
      </w:r>
      <w:r w:rsidR="008D41F4">
        <w:rPr>
          <w:rFonts w:cs="Times New Roman"/>
        </w:rPr>
        <w:instrText xml:space="preserve"> SYMBOL \f"Symbol"190\h\s5 </w:instrText>
      </w:r>
      <w:r w:rsidR="008D41F4">
        <w:rPr>
          <w:rFonts w:cs="Times New Roman"/>
        </w:rPr>
        <w:fldChar w:fldCharType="end"/>
      </w:r>
      <w:r w:rsidR="008D41F4">
        <w:rPr>
          <w:rFonts w:cs="Times New Roman"/>
        </w:rPr>
        <w:fldChar w:fldCharType="begin"/>
      </w:r>
      <w:r w:rsidR="008D41F4">
        <w:rPr>
          <w:rFonts w:cs="Times New Roman"/>
        </w:rPr>
        <w:instrText xml:space="preserve"> SYMBOL \f"Symbol"174\h\s5 </w:instrText>
      </w:r>
      <w:r w:rsidR="008D41F4">
        <w:rPr>
          <w:rFonts w:cs="Times New Roman"/>
        </w:rPr>
        <w:fldChar w:fldCharType="end"/>
      </w:r>
      <w:r w:rsidR="008D41F4">
        <w:rPr>
          <w:rFonts w:cs="Times New Roman"/>
        </w:rPr>
        <w:instrText>);MA)</w:instrText>
      </w:r>
      <w:r w:rsidR="008D41F4">
        <w:rPr>
          <w:rFonts w:cs="Times New Roman"/>
        </w:rPr>
        <w:fldChar w:fldCharType="end"/>
      </w:r>
      <w:r w:rsidR="008D41F4">
        <w:rPr>
          <w:rFonts w:cs="Times New Roman"/>
        </w:rPr>
        <w:t>.</w:t>
      </w:r>
      <w:r w:rsidR="008D41F4">
        <w:rPr>
          <w:rFonts w:cs="Times New Roman"/>
        </w:rPr>
        <w:fldChar w:fldCharType="begin"/>
      </w:r>
      <w:r w:rsidR="008D41F4">
        <w:rPr>
          <w:rFonts w:cs="Times New Roman"/>
        </w:rPr>
        <w:instrText xml:space="preserve"> EQ \o(\s\up8(\d\fo2()</w:instrText>
      </w:r>
      <w:r w:rsidR="008D41F4">
        <w:rPr>
          <w:rFonts w:cs="Times New Roman"/>
        </w:rPr>
        <w:fldChar w:fldCharType="begin"/>
      </w:r>
      <w:r w:rsidR="008D41F4">
        <w:rPr>
          <w:rFonts w:cs="Times New Roman"/>
        </w:rPr>
        <w:instrText xml:space="preserve"> SYMBOL \f"Symbol"190\h\s5 </w:instrText>
      </w:r>
      <w:r w:rsidR="008D41F4">
        <w:rPr>
          <w:rFonts w:cs="Times New Roman"/>
        </w:rPr>
        <w:fldChar w:fldCharType="end"/>
      </w:r>
      <w:r w:rsidR="008D41F4">
        <w:rPr>
          <w:rFonts w:cs="Times New Roman"/>
        </w:rPr>
        <w:fldChar w:fldCharType="begin"/>
      </w:r>
      <w:r w:rsidR="008D41F4">
        <w:rPr>
          <w:rFonts w:cs="Times New Roman"/>
        </w:rPr>
        <w:instrText xml:space="preserve"> SYMBOL \f"Symbol"190\h\s5 </w:instrText>
      </w:r>
      <w:r w:rsidR="008D41F4">
        <w:rPr>
          <w:rFonts w:cs="Times New Roman"/>
        </w:rPr>
        <w:fldChar w:fldCharType="end"/>
      </w:r>
      <w:r w:rsidR="008D41F4">
        <w:rPr>
          <w:rFonts w:cs="Times New Roman"/>
        </w:rPr>
        <w:fldChar w:fldCharType="begin"/>
      </w:r>
      <w:r w:rsidR="008D41F4">
        <w:rPr>
          <w:rFonts w:cs="Times New Roman"/>
        </w:rPr>
        <w:instrText xml:space="preserve"> SYMBOL \f"Symbol"174\h\s5 </w:instrText>
      </w:r>
      <w:r w:rsidR="008D41F4">
        <w:rPr>
          <w:rFonts w:cs="Times New Roman"/>
        </w:rPr>
        <w:fldChar w:fldCharType="end"/>
      </w:r>
      <w:r w:rsidR="008D41F4">
        <w:rPr>
          <w:rFonts w:cs="Times New Roman"/>
        </w:rPr>
        <w:instrText>);MB)</w:instrText>
      </w:r>
      <w:r w:rsidR="008D41F4">
        <w:rPr>
          <w:rFonts w:cs="Times New Roman"/>
        </w:rPr>
        <w:fldChar w:fldCharType="end"/>
      </w:r>
      <w:r w:rsidR="008D41F4">
        <w:rPr>
          <w:rFonts w:cs="Times New Roman"/>
        </w:rPr>
        <w:t>=</w:t>
      </w:r>
      <w:r w:rsidR="008D41F4" w:rsidRPr="009D1D35">
        <w:rPr>
          <w:rFonts w:cs="Times New Roman"/>
        </w:rPr>
        <w:t xml:space="preserve"> </w:t>
      </w:r>
      <w:r w:rsidR="008D41F4">
        <w:rPr>
          <w:rFonts w:cs="Times New Roman"/>
        </w:rPr>
        <w:t>MI²-</w:t>
      </w:r>
      <w:r w:rsidR="008D41F4">
        <w:rPr>
          <w:rFonts w:cs="Times New Roman"/>
        </w:rPr>
        <w:fldChar w:fldCharType="begin"/>
      </w:r>
      <w:r w:rsidR="008D41F4">
        <w:rPr>
          <w:rFonts w:cs="Times New Roman"/>
        </w:rPr>
        <w:instrText xml:space="preserve"> EQ \s\do2(\f(AB²;4))</w:instrText>
      </w:r>
      <w:r w:rsidR="008D41F4">
        <w:rPr>
          <w:rFonts w:cs="Times New Roman"/>
        </w:rPr>
        <w:fldChar w:fldCharType="end"/>
      </w:r>
      <w:r w:rsidR="008D41F4">
        <w:rPr>
          <w:rFonts w:cs="Times New Roman"/>
        </w:rPr>
        <w:t> :</w:t>
      </w:r>
    </w:p>
    <w:p w:rsidR="00090442" w:rsidRDefault="00090442" w:rsidP="00090442">
      <w:pPr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);MA)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);MB)</w:instrText>
      </w:r>
      <w:r>
        <w:rPr>
          <w:rFonts w:cs="Times New Roman"/>
        </w:rPr>
        <w:fldChar w:fldCharType="end"/>
      </w:r>
      <w:r>
        <w:rPr>
          <w:rFonts w:cs="Times New Roman"/>
        </w:rPr>
        <w:t>=(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);MI)</w:instrText>
      </w:r>
      <w:r>
        <w:rPr>
          <w:rFonts w:cs="Times New Roman"/>
        </w:rPr>
        <w:fldChar w:fldCharType="end"/>
      </w:r>
      <w:r>
        <w:rPr>
          <w:rFonts w:cs="Times New Roman"/>
        </w:rPr>
        <w:t>+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);IA)</w:instrText>
      </w:r>
      <w:r>
        <w:rPr>
          <w:rFonts w:cs="Times New Roman"/>
        </w:rPr>
        <w:fldChar w:fldCharType="end"/>
      </w:r>
      <w:r>
        <w:rPr>
          <w:rFonts w:cs="Times New Roman"/>
        </w:rPr>
        <w:t>).(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);MI)</w:instrText>
      </w:r>
      <w:r>
        <w:rPr>
          <w:rFonts w:cs="Times New Roman"/>
        </w:rPr>
        <w:fldChar w:fldCharType="end"/>
      </w:r>
      <w:r>
        <w:rPr>
          <w:rFonts w:cs="Times New Roman"/>
        </w:rPr>
        <w:t>+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);IB)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) </w:t>
      </w:r>
    </w:p>
    <w:p w:rsidR="00090442" w:rsidRDefault="00090442" w:rsidP="00090442">
      <w:pPr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);MA)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);MB)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=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);MI)</w:instrText>
      </w:r>
      <w:r>
        <w:rPr>
          <w:rFonts w:cs="Times New Roman"/>
        </w:rPr>
        <w:fldChar w:fldCharType="end"/>
      </w:r>
      <w:r>
        <w:rPr>
          <w:rFonts w:cs="Times New Roman"/>
        </w:rPr>
        <w:t>.(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);MI)</w:instrText>
      </w:r>
      <w:r>
        <w:rPr>
          <w:rFonts w:cs="Times New Roman"/>
        </w:rPr>
        <w:fldChar w:fldCharType="end"/>
      </w:r>
      <w:r>
        <w:rPr>
          <w:rFonts w:cs="Times New Roman"/>
        </w:rPr>
        <w:t>+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);IB)</w:instrText>
      </w:r>
      <w:r>
        <w:rPr>
          <w:rFonts w:cs="Times New Roman"/>
        </w:rPr>
        <w:fldChar w:fldCharType="end"/>
      </w:r>
      <w:r>
        <w:rPr>
          <w:rFonts w:cs="Times New Roman"/>
        </w:rPr>
        <w:t>)+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);IA)</w:instrText>
      </w:r>
      <w:r>
        <w:rPr>
          <w:rFonts w:cs="Times New Roman"/>
        </w:rPr>
        <w:fldChar w:fldCharType="end"/>
      </w:r>
      <w:r>
        <w:rPr>
          <w:rFonts w:cs="Times New Roman"/>
        </w:rPr>
        <w:t>.(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);MI)</w:instrText>
      </w:r>
      <w:r>
        <w:rPr>
          <w:rFonts w:cs="Times New Roman"/>
        </w:rPr>
        <w:fldChar w:fldCharType="end"/>
      </w:r>
      <w:r>
        <w:rPr>
          <w:rFonts w:cs="Times New Roman"/>
        </w:rPr>
        <w:t>+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);IB)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) </w:t>
      </w:r>
    </w:p>
    <w:p w:rsidR="00090442" w:rsidRDefault="00090442" w:rsidP="00090442">
      <w:pPr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);MA)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);MB)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=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);MI)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);MI)</w:instrText>
      </w:r>
      <w:r>
        <w:rPr>
          <w:rFonts w:cs="Times New Roman"/>
        </w:rPr>
        <w:fldChar w:fldCharType="end"/>
      </w:r>
      <w:r>
        <w:rPr>
          <w:rFonts w:cs="Times New Roman"/>
        </w:rPr>
        <w:t>+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);MI)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);IB)</w:instrText>
      </w:r>
      <w:r>
        <w:rPr>
          <w:rFonts w:cs="Times New Roman"/>
        </w:rPr>
        <w:fldChar w:fldCharType="end"/>
      </w:r>
      <w:r>
        <w:rPr>
          <w:rFonts w:cs="Times New Roman"/>
        </w:rPr>
        <w:t>+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);IA)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);MI)</w:instrText>
      </w:r>
      <w:r>
        <w:rPr>
          <w:rFonts w:cs="Times New Roman"/>
        </w:rPr>
        <w:fldChar w:fldCharType="end"/>
      </w:r>
      <w:r>
        <w:rPr>
          <w:rFonts w:cs="Times New Roman"/>
        </w:rPr>
        <w:t>+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);IA)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);IB)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</w:t>
      </w:r>
    </w:p>
    <w:p w:rsidR="00090442" w:rsidRDefault="008D41F4" w:rsidP="00090442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-313055</wp:posOffset>
                </wp:positionV>
                <wp:extent cx="114300" cy="1019175"/>
                <wp:effectExtent l="13335" t="13335" r="571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14300" cy="1019175"/>
                        </a:xfrm>
                        <a:prstGeom prst="leftBrace">
                          <a:avLst>
                            <a:gd name="adj1" fmla="val 7430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60F9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" o:spid="_x0000_s1026" type="#_x0000_t87" style="position:absolute;margin-left:115.85pt;margin-top:-24.65pt;width:9pt;height:80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"/>
            </w:pict>
          </mc:Fallback>
        </mc:AlternateConten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);MA)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t>.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);MB)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t xml:space="preserve"> = 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);MI)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t>²+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);MI)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t>.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);IB)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t>-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);IB)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t>.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);MI)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t>+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);IA)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t>.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);IB)</w:instrText>
      </w:r>
      <w:r w:rsidR="00090442">
        <w:rPr>
          <w:rFonts w:cs="Times New Roman"/>
        </w:rPr>
        <w:fldChar w:fldCharType="end"/>
      </w:r>
    </w:p>
    <w:p w:rsidR="00090442" w:rsidRDefault="00090442" w:rsidP="00090442">
      <w:pPr>
        <w:rPr>
          <w:rFonts w:cs="Times New Roman"/>
        </w:rPr>
      </w:pPr>
      <w:r>
        <w:rPr>
          <w:rFonts w:cs="Times New Roman"/>
        </w:rPr>
        <w:t xml:space="preserve">                                       0</w:t>
      </w:r>
    </w:p>
    <w:p w:rsidR="00090442" w:rsidRDefault="009D1D35" w:rsidP="00090442">
      <w:pPr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);MA)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);MB)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</w:t>
      </w:r>
      <w:r w:rsidR="00090442">
        <w:rPr>
          <w:rFonts w:cs="Times New Roman"/>
        </w:rPr>
        <w:t>=</w:t>
      </w:r>
      <w:r>
        <w:rPr>
          <w:rFonts w:cs="Times New Roman"/>
        </w:rPr>
        <w:t xml:space="preserve"> </w:t>
      </w:r>
      <w:r w:rsidR="00090442">
        <w:rPr>
          <w:rFonts w:cs="Times New Roman"/>
        </w:rPr>
        <w:t>MI²+0+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);IA)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t>.</w: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EQ \o(\s\up8(\d\fo2()</w:instrText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\f"Symbol"190\h\s5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fldChar w:fldCharType="begin"/>
      </w:r>
      <w:r w:rsidR="00090442">
        <w:rPr>
          <w:rFonts w:cs="Times New Roman"/>
        </w:rPr>
        <w:instrText xml:space="preserve"> SYMBOL \f"Symbol"174\h\s5 </w:instrText>
      </w:r>
      <w:r w:rsidR="00090442">
        <w:rPr>
          <w:rFonts w:cs="Times New Roman"/>
        </w:rPr>
        <w:fldChar w:fldCharType="end"/>
      </w:r>
      <w:r w:rsidR="00090442">
        <w:rPr>
          <w:rFonts w:cs="Times New Roman"/>
        </w:rPr>
        <w:instrText>);IB)</w:instrText>
      </w:r>
      <w:r w:rsidR="00090442">
        <w:rPr>
          <w:rFonts w:cs="Times New Roman"/>
        </w:rPr>
        <w:fldChar w:fldCharType="end"/>
      </w:r>
    </w:p>
    <w:p w:rsidR="009D1D35" w:rsidRDefault="009D1D35" w:rsidP="00090442">
      <w:pPr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);MA)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);MB)</w:instrTex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= MI²+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);IA)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);IB)</w:instrText>
      </w:r>
      <w:r>
        <w:rPr>
          <w:rFonts w:cs="Times New Roman"/>
        </w:rPr>
        <w:fldChar w:fldCharType="end"/>
      </w:r>
    </w:p>
    <w:p w:rsidR="009D1D35" w:rsidRDefault="009D1D35" w:rsidP="009D1D35">
      <w:pPr>
        <w:rPr>
          <w:rFonts w:cs="Times New Roman"/>
        </w:rPr>
      </w:pPr>
      <w:r>
        <w:rPr>
          <w:rFonts w:cs="Times New Roman"/>
        </w:rPr>
        <w:t>I est le milieu de [AB]</w:t>
      </w:r>
    </w:p>
    <w:p w:rsidR="009D1D35" w:rsidRDefault="009D1D35" w:rsidP="009D1D35">
      <w:pPr>
        <w:jc w:val="left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);IA)</w:instrText>
      </w:r>
      <w:r>
        <w:rPr>
          <w:rFonts w:cs="Times New Roman"/>
        </w:rPr>
        <w:fldChar w:fldCharType="end"/>
      </w:r>
      <w:r>
        <w:rPr>
          <w:rFonts w:cs="Times New Roman"/>
        </w:rPr>
        <w:t>=-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);IB)</w:instrText>
      </w:r>
      <w:r>
        <w:rPr>
          <w:rFonts w:cs="Times New Roman"/>
        </w:rPr>
        <w:fldChar w:fldCharType="end"/>
      </w:r>
    </w:p>
    <w:p w:rsidR="009D1D35" w:rsidRDefault="009D1D35" w:rsidP="009D1D35">
      <w:pPr>
        <w:jc w:val="left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);IA)</w:instrText>
      </w:r>
      <w:r>
        <w:rPr>
          <w:rFonts w:cs="Times New Roman"/>
        </w:rPr>
        <w:fldChar w:fldCharType="end"/>
      </w:r>
      <w:r>
        <w:rPr>
          <w:rFonts w:cs="Times New Roman"/>
        </w:rPr>
        <w:t>=MI²-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\s\do2(\f(1;2))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);AB)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\s\do2(\f(1;2))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);AB)</w:instrText>
      </w:r>
      <w:r>
        <w:rPr>
          <w:rFonts w:cs="Times New Roman"/>
        </w:rPr>
        <w:fldChar w:fldCharType="end"/>
      </w:r>
    </w:p>
    <w:p w:rsidR="009D1D35" w:rsidRDefault="009D1D35" w:rsidP="009D1D35">
      <w:pPr>
        <w:jc w:val="left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);IA)</w:instrText>
      </w:r>
      <w:r>
        <w:rPr>
          <w:rFonts w:cs="Times New Roman"/>
        </w:rPr>
        <w:fldChar w:fldCharType="end"/>
      </w:r>
      <w:r>
        <w:rPr>
          <w:rFonts w:cs="Times New Roman"/>
        </w:rPr>
        <w:t>= MI²-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\s\do2(\f(1;4))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);AB)</w:instrText>
      </w:r>
      <w:r>
        <w:rPr>
          <w:rFonts w:cs="Times New Roman"/>
        </w:rPr>
        <w:fldChar w:fldCharType="end"/>
      </w:r>
      <w:r>
        <w:rPr>
          <w:rFonts w:cs="Times New Roman"/>
        </w:rPr>
        <w:t>²</w:t>
      </w:r>
    </w:p>
    <w:p w:rsidR="00075D55" w:rsidRDefault="009D1D35" w:rsidP="009D1D35">
      <w:pPr>
        <w:jc w:val="left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);IA)</w:instrText>
      </w:r>
      <w:r>
        <w:rPr>
          <w:rFonts w:cs="Times New Roman"/>
        </w:rPr>
        <w:fldChar w:fldCharType="end"/>
      </w:r>
      <w:r>
        <w:rPr>
          <w:rFonts w:cs="Times New Roman"/>
        </w:rPr>
        <w:t>= MI²-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\s\do2(\f(AB²;4))</w:instrTex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</w:p>
    <w:p w:rsidR="009D1D35" w:rsidRPr="00333253" w:rsidRDefault="000315A4" w:rsidP="009D1D35">
      <w:pPr>
        <w:jc w:val="left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\x(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);MA)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.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);MB)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=</w:instrText>
      </w:r>
      <w:r w:rsidRPr="009D1D35">
        <w:rPr>
          <w:rFonts w:cs="Times New Roman"/>
        </w:rPr>
        <w:instrText xml:space="preserve"> </w:instrText>
      </w:r>
      <w:r>
        <w:rPr>
          <w:rFonts w:cs="Times New Roman"/>
        </w:rPr>
        <w:instrText>MI²-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\s\do2(\f(AB²;4))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</w:instrText>
      </w:r>
      <w:r>
        <w:rPr>
          <w:rFonts w:cs="Times New Roman"/>
        </w:rPr>
        <w:fldChar w:fldCharType="end"/>
      </w:r>
      <w:r w:rsidR="009D1D35">
        <w:rPr>
          <w:rFonts w:cs="Times New Roman"/>
        </w:rPr>
        <w:t>.</w:t>
      </w:r>
    </w:p>
    <w:p w:rsidR="00333253" w:rsidRDefault="00333253" w:rsidP="00333253"/>
    <w:p w:rsidR="00333253" w:rsidRDefault="00333253" w:rsidP="00333253">
      <w:r>
        <w:t>Exercice 1 :</w:t>
      </w:r>
    </w:p>
    <w:p w:rsidR="00333253" w:rsidRDefault="00333253" w:rsidP="00333253"/>
    <w:p w:rsidR="006371B1" w:rsidRDefault="006371B1" w:rsidP="00333253">
      <w:r>
        <w:t>Exercice 2 :</w:t>
      </w:r>
    </w:p>
    <w:p w:rsidR="006371B1" w:rsidRDefault="006371B1" w:rsidP="00333253"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||=5</w:t>
      </w:r>
    </w:p>
    <w:p w:rsidR="006371B1" w:rsidRDefault="006371B1" w:rsidP="00333253"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||=3</w:t>
      </w:r>
    </w:p>
    <w:p w:rsidR="006371B1" w:rsidRDefault="006371B1" w:rsidP="00333253"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.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=-2</w:t>
      </w:r>
    </w:p>
    <w:p w:rsidR="000315A4" w:rsidRPr="000315A4" w:rsidRDefault="000315A4" w:rsidP="00333253"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=</w:t>
      </w:r>
      <w:r>
        <w:fldChar w:fldCharType="begin"/>
      </w:r>
      <w:r>
        <w:instrText xml:space="preserve"> EQ \r(3 )</w:instrText>
      </w:r>
      <w:r>
        <w:fldChar w:fldCharType="end"/>
      </w:r>
    </w:p>
    <w:p w:rsidR="000315A4" w:rsidRDefault="000315A4" w:rsidP="00333253">
      <w:r>
        <w:t>1)</w:t>
      </w:r>
    </w:p>
    <w:p w:rsidR="006371B1" w:rsidRDefault="000315A4" w:rsidP="00333253"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=</w:t>
      </w:r>
      <w:r>
        <w:fldChar w:fldCharType="begin"/>
      </w:r>
      <w:r>
        <w:instrText xml:space="preserve"> EQ \r(5 )</w:instrText>
      </w:r>
      <w:r>
        <w:fldChar w:fldCharType="end"/>
      </w:r>
    </w:p>
    <w:p w:rsidR="000315A4" w:rsidRDefault="000315A4" w:rsidP="00333253"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²=</w:t>
      </w:r>
      <w:r>
        <w:fldChar w:fldCharType="begin"/>
      </w:r>
      <w:r>
        <w:instrText xml:space="preserve"> EQ \r(5 )</w:instrText>
      </w:r>
      <w:r>
        <w:fldChar w:fldCharType="end"/>
      </w:r>
      <w:r>
        <w:t>²</w:t>
      </w:r>
    </w:p>
    <w:p w:rsidR="000315A4" w:rsidRDefault="000315A4" w:rsidP="00333253">
      <w:r>
        <w:fldChar w:fldCharType="begin"/>
      </w:r>
      <w:r>
        <w:instrText xml:space="preserve"> EQ \x(</w:instrTex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instrText>²=5)</w:instrText>
      </w:r>
      <w:r>
        <w:fldChar w:fldCharType="end"/>
      </w:r>
    </w:p>
    <w:p w:rsidR="00B5728B" w:rsidRPr="000315A4" w:rsidRDefault="00B5728B" w:rsidP="00333253"/>
    <w:p w:rsidR="000315A4" w:rsidRDefault="000315A4" w:rsidP="00333253">
      <w:r>
        <w:t>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-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).(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+4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)=(</w:t>
      </w:r>
      <w:r>
        <w:fldChar w:fldCharType="begin"/>
      </w:r>
      <w:r>
        <w:instrText xml:space="preserve"> EQ \r(5 )</w:instrText>
      </w:r>
      <w:r>
        <w:fldChar w:fldCharType="end"/>
      </w:r>
      <w:r>
        <w:t>-</w:t>
      </w:r>
      <w:r>
        <w:fldChar w:fldCharType="begin"/>
      </w:r>
      <w:r>
        <w:instrText xml:space="preserve"> EQ \r(3 )</w:instrText>
      </w:r>
      <w:r>
        <w:fldChar w:fldCharType="end"/>
      </w:r>
      <w:r>
        <w:t>).(</w:t>
      </w:r>
      <w:r>
        <w:fldChar w:fldCharType="begin"/>
      </w:r>
      <w:r>
        <w:instrText xml:space="preserve"> EQ \r(5 )</w:instrText>
      </w:r>
      <w:r>
        <w:fldChar w:fldCharType="end"/>
      </w:r>
      <w:r>
        <w:t>+4</w:t>
      </w:r>
      <w:r>
        <w:fldChar w:fldCharType="begin"/>
      </w:r>
      <w:r>
        <w:instrText xml:space="preserve"> EQ \r(3 )</w:instrText>
      </w:r>
      <w:r>
        <w:fldChar w:fldCharType="end"/>
      </w:r>
      <w:r>
        <w:t>)</w:t>
      </w:r>
    </w:p>
    <w:p w:rsidR="007B2368" w:rsidRDefault="007B2368" w:rsidP="007B2368">
      <w:r>
        <w:t>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-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).(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+4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)=</w:t>
      </w:r>
      <w:r>
        <w:fldChar w:fldCharType="begin"/>
      </w:r>
      <w:r>
        <w:instrText xml:space="preserve"> EQ \r(5 )</w:instrText>
      </w:r>
      <w:r>
        <w:fldChar w:fldCharType="end"/>
      </w:r>
      <w:r>
        <w:t>*</w:t>
      </w:r>
      <w:r>
        <w:fldChar w:fldCharType="begin"/>
      </w:r>
      <w:r>
        <w:instrText xml:space="preserve"> EQ \r(5 )</w:instrText>
      </w:r>
      <w:r>
        <w:fldChar w:fldCharType="end"/>
      </w:r>
      <w:r>
        <w:t>+4</w:t>
      </w:r>
      <w:r>
        <w:fldChar w:fldCharType="begin"/>
      </w:r>
      <w:r>
        <w:instrText xml:space="preserve"> EQ \r(3 )</w:instrText>
      </w:r>
      <w:r>
        <w:fldChar w:fldCharType="end"/>
      </w:r>
      <w:r>
        <w:t>*</w:t>
      </w:r>
      <w:r>
        <w:fldChar w:fldCharType="begin"/>
      </w:r>
      <w:r>
        <w:instrText xml:space="preserve"> EQ \r(5 )</w:instrText>
      </w:r>
      <w:r>
        <w:fldChar w:fldCharType="end"/>
      </w:r>
      <w:r>
        <w:t>-</w:t>
      </w:r>
      <w:r>
        <w:fldChar w:fldCharType="begin"/>
      </w:r>
      <w:r>
        <w:instrText xml:space="preserve"> EQ \r(3 )</w:instrText>
      </w:r>
      <w:r>
        <w:fldChar w:fldCharType="end"/>
      </w:r>
      <w:r>
        <w:t>*</w:t>
      </w:r>
      <w:r>
        <w:fldChar w:fldCharType="begin"/>
      </w:r>
      <w:r>
        <w:instrText xml:space="preserve"> EQ \r(5 )</w:instrText>
      </w:r>
      <w:r>
        <w:fldChar w:fldCharType="end"/>
      </w:r>
      <w:r>
        <w:t>-</w:t>
      </w:r>
      <w:r>
        <w:fldChar w:fldCharType="begin"/>
      </w:r>
      <w:r>
        <w:instrText xml:space="preserve"> EQ \r(3 )</w:instrText>
      </w:r>
      <w:r>
        <w:fldChar w:fldCharType="end"/>
      </w:r>
      <w:r>
        <w:t>*</w:t>
      </w:r>
      <w:r w:rsidR="00987ABC">
        <w:t>4</w:t>
      </w:r>
      <w:r>
        <w:fldChar w:fldCharType="begin"/>
      </w:r>
      <w:r>
        <w:instrText xml:space="preserve"> EQ \r(3 )</w:instrText>
      </w:r>
      <w:r>
        <w:fldChar w:fldCharType="end"/>
      </w:r>
    </w:p>
    <w:p w:rsidR="007B2368" w:rsidRDefault="007B2368" w:rsidP="007B2368">
      <w:r>
        <w:t>(</w:t>
      </w:r>
      <w:r w:rsidR="00987ABC">
        <w:fldChar w:fldCharType="begin"/>
      </w:r>
      <w:r w:rsidR="00987ABC">
        <w:instrText xml:space="preserve"> EQ \o(\s\up8(\d\fo2()</w:instrText>
      </w:r>
      <w:r w:rsidR="00987ABC">
        <w:fldChar w:fldCharType="begin"/>
      </w:r>
      <w:r w:rsidR="00987ABC">
        <w:instrText xml:space="preserve"> SYMBOL \f"Symbol"190\h\s5 </w:instrText>
      </w:r>
      <w:r w:rsidR="00987ABC">
        <w:fldChar w:fldCharType="end"/>
      </w:r>
      <w:r w:rsidR="00987ABC">
        <w:fldChar w:fldCharType="begin"/>
      </w:r>
      <w:r w:rsidR="00987ABC">
        <w:instrText xml:space="preserve"> SYMBOL \f"Symbol"190\h\s5 </w:instrText>
      </w:r>
      <w:r w:rsidR="00987ABC">
        <w:fldChar w:fldCharType="end"/>
      </w:r>
      <w:r w:rsidR="00987ABC">
        <w:fldChar w:fldCharType="begin"/>
      </w:r>
      <w:r w:rsidR="00987ABC">
        <w:instrText xml:space="preserve"> SYMBOL \f"Symbol"174\h\s5 </w:instrText>
      </w:r>
      <w:r w:rsidR="00987ABC">
        <w:fldChar w:fldCharType="end"/>
      </w:r>
      <w:r w:rsidR="00987ABC">
        <w:instrText>);u)</w:instrText>
      </w:r>
      <w:r w:rsidR="00987ABC">
        <w:fldChar w:fldCharType="end"/>
      </w:r>
      <w:r w:rsidR="00987ABC">
        <w:t>²</w:t>
      </w:r>
      <w:r w:rsidR="00987ABC">
        <w:t>-</w:t>
      </w:r>
      <w:r w:rsidR="00987ABC">
        <w:fldChar w:fldCharType="begin"/>
      </w:r>
      <w:r w:rsidR="00987ABC">
        <w:instrText xml:space="preserve"> EQ \o(\s\up8(\d\fo2()</w:instrText>
      </w:r>
      <w:r w:rsidR="00987ABC">
        <w:fldChar w:fldCharType="begin"/>
      </w:r>
      <w:r w:rsidR="00987ABC">
        <w:instrText xml:space="preserve"> SYMBOL \f"Symbol"190\h\s5 </w:instrText>
      </w:r>
      <w:r w:rsidR="00987ABC">
        <w:fldChar w:fldCharType="end"/>
      </w:r>
      <w:r w:rsidR="00987ABC">
        <w:fldChar w:fldCharType="begin"/>
      </w:r>
      <w:r w:rsidR="00987ABC">
        <w:instrText xml:space="preserve"> SYMBOL \f"Symbol"190\h\s5 </w:instrText>
      </w:r>
      <w:r w:rsidR="00987ABC">
        <w:fldChar w:fldCharType="end"/>
      </w:r>
      <w:r w:rsidR="00987ABC">
        <w:fldChar w:fldCharType="begin"/>
      </w:r>
      <w:r w:rsidR="00987ABC">
        <w:instrText xml:space="preserve"> SYMBOL \f"Symbol"174\h\s5 </w:instrText>
      </w:r>
      <w:r w:rsidR="00987ABC">
        <w:fldChar w:fldCharType="end"/>
      </w:r>
      <w:r w:rsidR="00987ABC">
        <w:instrText>);v)</w:instrText>
      </w:r>
      <w:r w:rsidR="00987ABC">
        <w:fldChar w:fldCharType="end"/>
      </w:r>
      <w:r w:rsidR="00987ABC">
        <w:t>²</w:t>
      </w:r>
      <w:r w:rsidR="00987ABC">
        <w:t>).(</w:t>
      </w:r>
      <w:r w:rsidR="00987ABC">
        <w:fldChar w:fldCharType="begin"/>
      </w:r>
      <w:r w:rsidR="00987ABC">
        <w:instrText xml:space="preserve"> EQ \o(\s\up8(\d\fo2()</w:instrText>
      </w:r>
      <w:r w:rsidR="00987ABC">
        <w:fldChar w:fldCharType="begin"/>
      </w:r>
      <w:r w:rsidR="00987ABC">
        <w:instrText xml:space="preserve"> SYMBOL \f"Symbol"190\h\s5 </w:instrText>
      </w:r>
      <w:r w:rsidR="00987ABC">
        <w:fldChar w:fldCharType="end"/>
      </w:r>
      <w:r w:rsidR="00987ABC">
        <w:fldChar w:fldCharType="begin"/>
      </w:r>
      <w:r w:rsidR="00987ABC">
        <w:instrText xml:space="preserve"> SYMBOL \f"Symbol"190\h\s5 </w:instrText>
      </w:r>
      <w:r w:rsidR="00987ABC">
        <w:fldChar w:fldCharType="end"/>
      </w:r>
      <w:r w:rsidR="00987ABC">
        <w:fldChar w:fldCharType="begin"/>
      </w:r>
      <w:r w:rsidR="00987ABC">
        <w:instrText xml:space="preserve"> SYMBOL \f"Symbol"174\h\s5 </w:instrText>
      </w:r>
      <w:r w:rsidR="00987ABC">
        <w:fldChar w:fldCharType="end"/>
      </w:r>
      <w:r w:rsidR="00987ABC">
        <w:instrText>);u)</w:instrText>
      </w:r>
      <w:r w:rsidR="00987ABC">
        <w:fldChar w:fldCharType="end"/>
      </w:r>
      <w:r w:rsidR="00987ABC">
        <w:t>²</w:t>
      </w:r>
      <w:r w:rsidR="00987ABC">
        <w:t>+4</w:t>
      </w:r>
      <w:r w:rsidR="00987ABC">
        <w:fldChar w:fldCharType="begin"/>
      </w:r>
      <w:r w:rsidR="00987ABC">
        <w:instrText xml:space="preserve"> EQ \o(\s\up8(\d\fo2()</w:instrText>
      </w:r>
      <w:r w:rsidR="00987ABC">
        <w:fldChar w:fldCharType="begin"/>
      </w:r>
      <w:r w:rsidR="00987ABC">
        <w:instrText xml:space="preserve"> SYMBOL \f"Symbol"190\h\s5 </w:instrText>
      </w:r>
      <w:r w:rsidR="00987ABC">
        <w:fldChar w:fldCharType="end"/>
      </w:r>
      <w:r w:rsidR="00987ABC">
        <w:fldChar w:fldCharType="begin"/>
      </w:r>
      <w:r w:rsidR="00987ABC">
        <w:instrText xml:space="preserve"> SYMBOL \f"Symbol"190\h\s5 </w:instrText>
      </w:r>
      <w:r w:rsidR="00987ABC">
        <w:fldChar w:fldCharType="end"/>
      </w:r>
      <w:r w:rsidR="00987ABC">
        <w:fldChar w:fldCharType="begin"/>
      </w:r>
      <w:r w:rsidR="00987ABC">
        <w:instrText xml:space="preserve"> SYMBOL \f"Symbol"174\h\s5 </w:instrText>
      </w:r>
      <w:r w:rsidR="00987ABC">
        <w:fldChar w:fldCharType="end"/>
      </w:r>
      <w:r w:rsidR="00987ABC">
        <w:instrText>);v)</w:instrText>
      </w:r>
      <w:r w:rsidR="00987ABC">
        <w:fldChar w:fldCharType="end"/>
      </w:r>
      <w:r w:rsidR="00987ABC">
        <w:t>²</w:t>
      </w:r>
      <w:r w:rsidR="00987ABC">
        <w:t>)</w:t>
      </w:r>
      <w:r w:rsidR="00987ABC">
        <w:t>=</w:t>
      </w:r>
      <w:r w:rsidR="00987ABC">
        <w:fldChar w:fldCharType="begin"/>
      </w:r>
      <w:r w:rsidR="00987ABC">
        <w:instrText xml:space="preserve"> EQ \r(5 )</w:instrText>
      </w:r>
      <w:r w:rsidR="00987ABC">
        <w:fldChar w:fldCharType="end"/>
      </w:r>
      <w:r w:rsidR="00987ABC">
        <w:t>²</w:t>
      </w:r>
      <w:r w:rsidR="00987ABC">
        <w:t>*</w:t>
      </w:r>
      <w:r w:rsidR="00987ABC">
        <w:fldChar w:fldCharType="begin"/>
      </w:r>
      <w:r w:rsidR="00987ABC">
        <w:instrText xml:space="preserve"> EQ \r(5 )</w:instrText>
      </w:r>
      <w:r w:rsidR="00987ABC">
        <w:fldChar w:fldCharType="end"/>
      </w:r>
      <w:r w:rsidR="00987ABC">
        <w:t>²</w:t>
      </w:r>
      <w:r w:rsidR="00987ABC">
        <w:t>+4</w:t>
      </w:r>
      <w:r w:rsidR="00987ABC">
        <w:fldChar w:fldCharType="begin"/>
      </w:r>
      <w:r w:rsidR="00987ABC">
        <w:instrText xml:space="preserve"> EQ \r(3 )</w:instrText>
      </w:r>
      <w:r w:rsidR="00987ABC">
        <w:fldChar w:fldCharType="end"/>
      </w:r>
      <w:r w:rsidR="00987ABC">
        <w:t>²</w:t>
      </w:r>
      <w:r w:rsidR="00987ABC">
        <w:t>*</w:t>
      </w:r>
      <w:r w:rsidR="00987ABC">
        <w:fldChar w:fldCharType="begin"/>
      </w:r>
      <w:r w:rsidR="00987ABC">
        <w:instrText xml:space="preserve"> EQ \r(5 )</w:instrText>
      </w:r>
      <w:r w:rsidR="00987ABC">
        <w:fldChar w:fldCharType="end"/>
      </w:r>
      <w:r w:rsidR="00987ABC">
        <w:t>²</w:t>
      </w:r>
      <w:r w:rsidR="00987ABC">
        <w:t>-</w:t>
      </w:r>
      <w:r w:rsidR="00987ABC">
        <w:fldChar w:fldCharType="begin"/>
      </w:r>
      <w:r w:rsidR="00987ABC">
        <w:instrText xml:space="preserve"> EQ \r(3 )</w:instrText>
      </w:r>
      <w:r w:rsidR="00987ABC">
        <w:fldChar w:fldCharType="end"/>
      </w:r>
      <w:r w:rsidR="00987ABC">
        <w:t>²</w:t>
      </w:r>
      <w:r w:rsidR="00987ABC">
        <w:t>*</w:t>
      </w:r>
      <w:r w:rsidR="00987ABC">
        <w:fldChar w:fldCharType="begin"/>
      </w:r>
      <w:r w:rsidR="00987ABC">
        <w:instrText xml:space="preserve"> EQ \r(5 )</w:instrText>
      </w:r>
      <w:r w:rsidR="00987ABC">
        <w:fldChar w:fldCharType="end"/>
      </w:r>
      <w:r w:rsidR="00987ABC">
        <w:t>²</w:t>
      </w:r>
      <w:r w:rsidR="00987ABC">
        <w:t>-</w:t>
      </w:r>
      <w:r w:rsidR="00987ABC">
        <w:fldChar w:fldCharType="begin"/>
      </w:r>
      <w:r w:rsidR="00987ABC">
        <w:instrText xml:space="preserve"> EQ \r(3 )</w:instrText>
      </w:r>
      <w:r w:rsidR="00987ABC">
        <w:fldChar w:fldCharType="end"/>
      </w:r>
      <w:r w:rsidR="00987ABC">
        <w:t>²</w:t>
      </w:r>
      <w:r w:rsidR="00987ABC">
        <w:t>*</w:t>
      </w:r>
      <w:r w:rsidR="00987ABC">
        <w:t>4</w:t>
      </w:r>
      <w:r w:rsidR="00987ABC">
        <w:fldChar w:fldCharType="begin"/>
      </w:r>
      <w:r w:rsidR="00987ABC">
        <w:instrText xml:space="preserve"> EQ \r(3 )</w:instrText>
      </w:r>
      <w:r w:rsidR="00987ABC">
        <w:fldChar w:fldCharType="end"/>
      </w:r>
      <w:r w:rsidR="00987ABC">
        <w:t>²</w:t>
      </w:r>
    </w:p>
    <w:p w:rsidR="00987ABC" w:rsidRDefault="00987ABC" w:rsidP="007B2368">
      <w:r>
        <w:t>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²-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²).(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²+4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²)</w:t>
      </w:r>
      <w:r>
        <w:t>=5*5+4*3*5-3*5-3*4*3</w:t>
      </w:r>
    </w:p>
    <w:p w:rsidR="00987ABC" w:rsidRDefault="00987ABC" w:rsidP="007B2368">
      <w:r>
        <w:t>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²-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²).(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²+4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²)=</w:t>
      </w:r>
      <w:r>
        <w:t>25</w:t>
      </w:r>
      <w:r>
        <w:t>+</w:t>
      </w:r>
      <w:r>
        <w:t>60</w:t>
      </w:r>
      <w:r>
        <w:t>-</w:t>
      </w:r>
      <w:r>
        <w:t>15</w:t>
      </w:r>
      <w:r>
        <w:t>-</w:t>
      </w:r>
      <w:r>
        <w:t>36</w:t>
      </w:r>
    </w:p>
    <w:p w:rsidR="00987ABC" w:rsidRDefault="004B3306" w:rsidP="007B2368">
      <w:r>
        <w:t>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-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).(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+4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)</w:t>
      </w:r>
      <w:r w:rsidR="00987ABC">
        <w:t>=</w:t>
      </w:r>
      <w:r>
        <w:fldChar w:fldCharType="begin"/>
      </w:r>
      <w:r>
        <w:instrText xml:space="preserve"> EQ \r(</w:instrText>
      </w:r>
      <w:r>
        <w:instrText>25</w:instrText>
      </w:r>
      <w:r>
        <w:instrText xml:space="preserve"> )</w:instrText>
      </w:r>
      <w:r>
        <w:fldChar w:fldCharType="end"/>
      </w:r>
      <w:r>
        <w:t>+</w:t>
      </w:r>
      <w:r>
        <w:fldChar w:fldCharType="begin"/>
      </w:r>
      <w:r>
        <w:instrText xml:space="preserve"> EQ \r(</w:instrText>
      </w:r>
      <w:r>
        <w:instrText>60</w:instrText>
      </w:r>
      <w:r>
        <w:instrText xml:space="preserve"> )</w:instrText>
      </w:r>
      <w:r>
        <w:fldChar w:fldCharType="end"/>
      </w:r>
      <w:r>
        <w:t>-</w:t>
      </w:r>
      <w:r>
        <w:fldChar w:fldCharType="begin"/>
      </w:r>
      <w:r>
        <w:instrText xml:space="preserve"> EQ \r(</w:instrText>
      </w:r>
      <w:r>
        <w:instrText>15</w:instrText>
      </w:r>
      <w:r>
        <w:instrText xml:space="preserve"> )</w:instrText>
      </w:r>
      <w:r>
        <w:fldChar w:fldCharType="end"/>
      </w:r>
      <w:r>
        <w:t>-</w:t>
      </w:r>
      <w:r>
        <w:fldChar w:fldCharType="begin"/>
      </w:r>
      <w:r>
        <w:instrText xml:space="preserve"> EQ \r(</w:instrText>
      </w:r>
      <w:r>
        <w:instrText>36</w:instrText>
      </w:r>
      <w:r>
        <w:instrText xml:space="preserve"> )</w:instrText>
      </w:r>
      <w:r>
        <w:fldChar w:fldCharType="end"/>
      </w:r>
    </w:p>
    <w:p w:rsidR="004B3306" w:rsidRPr="00B5728B" w:rsidRDefault="00B5728B" w:rsidP="007B2368">
      <w:r>
        <w:fldChar w:fldCharType="begin"/>
      </w:r>
      <w:r>
        <w:instrText xml:space="preserve"> EQ \x(</w:instrText>
      </w:r>
      <w:r>
        <w:instrText>(</w:instrTex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instrText>-</w:instrTex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instrText>)</w:instrText>
      </w:r>
      <w:r>
        <w:instrText>.(</w:instrTex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instrText>+4</w:instrTex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instrText>)</w:instrText>
      </w:r>
      <w:r>
        <w:instrText>=5+</w:instrText>
      </w:r>
      <w:r>
        <w:fldChar w:fldCharType="begin"/>
      </w:r>
      <w:r>
        <w:instrText xml:space="preserve"> EQ \r(60 )</w:instrText>
      </w:r>
      <w:r>
        <w:fldChar w:fldCharType="end"/>
      </w:r>
      <w:r>
        <w:instrText>-</w:instrText>
      </w:r>
      <w:r>
        <w:fldChar w:fldCharType="begin"/>
      </w:r>
      <w:r>
        <w:instrText xml:space="preserve"> EQ \r(15 )</w:instrText>
      </w:r>
      <w:r>
        <w:fldChar w:fldCharType="end"/>
      </w:r>
      <w:r>
        <w:instrText>-</w:instrText>
      </w:r>
      <w:r>
        <w:fldChar w:fldCharType="begin"/>
      </w:r>
      <w:r>
        <w:instrText xml:space="preserve"> EQ \r(36 )</w:instrText>
      </w:r>
      <w:r>
        <w:fldChar w:fldCharType="end"/>
      </w:r>
      <w:r>
        <w:instrText>)</w:instrText>
      </w:r>
      <w:r>
        <w:fldChar w:fldCharType="end"/>
      </w:r>
    </w:p>
    <w:p w:rsidR="008D41F4" w:rsidRDefault="008D41F4" w:rsidP="007B2368"/>
    <w:p w:rsidR="008D41F4" w:rsidRDefault="008D41F4" w:rsidP="007B2368">
      <w:r>
        <w:t>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)²=</w:t>
      </w:r>
      <w:r w:rsidR="00B10C8E">
        <w:fldChar w:fldCharType="begin"/>
      </w:r>
      <w:r w:rsidR="00B10C8E">
        <w:instrText xml:space="preserve"> EQ \o(\s\up8(\d\fo2()</w:instrText>
      </w:r>
      <w:r w:rsidR="00B10C8E">
        <w:fldChar w:fldCharType="begin"/>
      </w:r>
      <w:r w:rsidR="00B10C8E">
        <w:instrText xml:space="preserve"> SYMBOL \f"Symbol"190\h\s5 </w:instrText>
      </w:r>
      <w:r w:rsidR="00B10C8E">
        <w:fldChar w:fldCharType="end"/>
      </w:r>
      <w:r w:rsidR="00B10C8E">
        <w:fldChar w:fldCharType="begin"/>
      </w:r>
      <w:r w:rsidR="00B10C8E">
        <w:instrText xml:space="preserve"> SYMBOL \f"Symbol"190\h\s5 </w:instrText>
      </w:r>
      <w:r w:rsidR="00B10C8E">
        <w:fldChar w:fldCharType="end"/>
      </w:r>
      <w:r w:rsidR="00B10C8E">
        <w:fldChar w:fldCharType="begin"/>
      </w:r>
      <w:r w:rsidR="00B10C8E">
        <w:instrText xml:space="preserve"> SYMBOL \f"Symbol"174\h\s5 </w:instrText>
      </w:r>
      <w:r w:rsidR="00B10C8E">
        <w:fldChar w:fldCharType="end"/>
      </w:r>
      <w:r w:rsidR="00B10C8E">
        <w:instrText>);u)</w:instrText>
      </w:r>
      <w:r w:rsidR="00B10C8E">
        <w:fldChar w:fldCharType="end"/>
      </w:r>
      <w:r w:rsidR="00B10C8E">
        <w:t>²+2</w:t>
      </w:r>
      <w:r w:rsidR="00B10C8E">
        <w:fldChar w:fldCharType="begin"/>
      </w:r>
      <w:r w:rsidR="00B10C8E">
        <w:instrText xml:space="preserve"> EQ \o(\s\up8(\d\fo2()</w:instrText>
      </w:r>
      <w:r w:rsidR="00B10C8E">
        <w:fldChar w:fldCharType="begin"/>
      </w:r>
      <w:r w:rsidR="00B10C8E">
        <w:instrText xml:space="preserve"> SYMBOL \f"Symbol"190\h\s5 </w:instrText>
      </w:r>
      <w:r w:rsidR="00B10C8E">
        <w:fldChar w:fldCharType="end"/>
      </w:r>
      <w:r w:rsidR="00B10C8E">
        <w:fldChar w:fldCharType="begin"/>
      </w:r>
      <w:r w:rsidR="00B10C8E">
        <w:instrText xml:space="preserve"> SYMBOL \f"Symbol"190\h\s5 </w:instrText>
      </w:r>
      <w:r w:rsidR="00B10C8E">
        <w:fldChar w:fldCharType="end"/>
      </w:r>
      <w:r w:rsidR="00B10C8E">
        <w:fldChar w:fldCharType="begin"/>
      </w:r>
      <w:r w:rsidR="00B10C8E">
        <w:instrText xml:space="preserve"> SYMBOL \f"Symbol"174\h\s5 </w:instrText>
      </w:r>
      <w:r w:rsidR="00B10C8E">
        <w:fldChar w:fldCharType="end"/>
      </w:r>
      <w:r w:rsidR="00B10C8E">
        <w:instrText>);u)</w:instrText>
      </w:r>
      <w:r w:rsidR="00B10C8E">
        <w:fldChar w:fldCharType="end"/>
      </w:r>
      <w:r w:rsidR="00B10C8E">
        <w:fldChar w:fldCharType="begin"/>
      </w:r>
      <w:r w:rsidR="00B10C8E">
        <w:instrText xml:space="preserve"> EQ \o(\s\up8(\d\fo2()</w:instrText>
      </w:r>
      <w:r w:rsidR="00B10C8E">
        <w:fldChar w:fldCharType="begin"/>
      </w:r>
      <w:r w:rsidR="00B10C8E">
        <w:instrText xml:space="preserve"> SYMBOL \f"Symbol"190\h\s5 </w:instrText>
      </w:r>
      <w:r w:rsidR="00B10C8E">
        <w:fldChar w:fldCharType="end"/>
      </w:r>
      <w:r w:rsidR="00B10C8E">
        <w:fldChar w:fldCharType="begin"/>
      </w:r>
      <w:r w:rsidR="00B10C8E">
        <w:instrText xml:space="preserve"> SYMBOL \f"Symbol"190\h\s5 </w:instrText>
      </w:r>
      <w:r w:rsidR="00B10C8E">
        <w:fldChar w:fldCharType="end"/>
      </w:r>
      <w:r w:rsidR="00B10C8E">
        <w:fldChar w:fldCharType="begin"/>
      </w:r>
      <w:r w:rsidR="00B10C8E">
        <w:instrText xml:space="preserve"> SYMBOL \f"Symbol"174\h\s5 </w:instrText>
      </w:r>
      <w:r w:rsidR="00B10C8E">
        <w:fldChar w:fldCharType="end"/>
      </w:r>
      <w:r w:rsidR="00B10C8E">
        <w:instrText>);v)</w:instrText>
      </w:r>
      <w:r w:rsidR="00B10C8E">
        <w:fldChar w:fldCharType="end"/>
      </w:r>
      <w:r w:rsidR="00B10C8E">
        <w:t>+</w:t>
      </w:r>
      <w:r w:rsidR="00B10C8E">
        <w:fldChar w:fldCharType="begin"/>
      </w:r>
      <w:r w:rsidR="00B10C8E">
        <w:instrText xml:space="preserve"> EQ \o(\s\up8(\d\fo2()</w:instrText>
      </w:r>
      <w:r w:rsidR="00B10C8E">
        <w:fldChar w:fldCharType="begin"/>
      </w:r>
      <w:r w:rsidR="00B10C8E">
        <w:instrText xml:space="preserve"> SYMBOL \f"Symbol"190\h\s5 </w:instrText>
      </w:r>
      <w:r w:rsidR="00B10C8E">
        <w:fldChar w:fldCharType="end"/>
      </w:r>
      <w:r w:rsidR="00B10C8E">
        <w:fldChar w:fldCharType="begin"/>
      </w:r>
      <w:r w:rsidR="00B10C8E">
        <w:instrText xml:space="preserve"> SYMBOL \f"Symbol"190\h\s5 </w:instrText>
      </w:r>
      <w:r w:rsidR="00B10C8E">
        <w:fldChar w:fldCharType="end"/>
      </w:r>
      <w:r w:rsidR="00B10C8E">
        <w:fldChar w:fldCharType="begin"/>
      </w:r>
      <w:r w:rsidR="00B10C8E">
        <w:instrText xml:space="preserve"> SYMBOL \f"Symbol"174\h\s5 </w:instrText>
      </w:r>
      <w:r w:rsidR="00B10C8E">
        <w:fldChar w:fldCharType="end"/>
      </w:r>
      <w:r w:rsidR="00B10C8E">
        <w:instrText>);v)</w:instrText>
      </w:r>
      <w:r w:rsidR="00B10C8E">
        <w:fldChar w:fldCharType="end"/>
      </w:r>
      <w:r w:rsidR="00B10C8E">
        <w:t>²</w:t>
      </w:r>
    </w:p>
    <w:p w:rsidR="00B10C8E" w:rsidRDefault="00B10C8E" w:rsidP="007B2368">
      <w:r>
        <w:t>(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)²=</w:t>
      </w:r>
      <w:r>
        <w:fldChar w:fldCharType="begin"/>
      </w:r>
      <w:r>
        <w:instrText xml:space="preserve"> EQ \r(5 )</w:instrText>
      </w:r>
      <w:r>
        <w:fldChar w:fldCharType="end"/>
      </w:r>
      <w:r>
        <w:t>²+2</w:t>
      </w:r>
      <w:r w:rsidR="00B5728B">
        <w:t>(</w:t>
      </w:r>
      <w:r>
        <w:fldChar w:fldCharType="begin"/>
      </w:r>
      <w:r>
        <w:instrText xml:space="preserve"> EQ \r(5 )</w:instrText>
      </w:r>
      <w:r>
        <w:fldChar w:fldCharType="end"/>
      </w:r>
      <w:r>
        <w:t>*</w:t>
      </w:r>
      <w:r>
        <w:fldChar w:fldCharType="begin"/>
      </w:r>
      <w:r>
        <w:instrText xml:space="preserve"> EQ \r(3 )</w:instrText>
      </w:r>
      <w:r>
        <w:fldChar w:fldCharType="end"/>
      </w:r>
      <w:r w:rsidR="00B5728B">
        <w:t>)</w:t>
      </w:r>
      <w:r>
        <w:t>+</w:t>
      </w:r>
      <w:r>
        <w:fldChar w:fldCharType="begin"/>
      </w:r>
      <w:r>
        <w:instrText xml:space="preserve"> EQ \r(3 )</w:instrText>
      </w:r>
      <w:r>
        <w:fldChar w:fldCharType="end"/>
      </w:r>
      <w:r>
        <w:t>²</w:t>
      </w:r>
    </w:p>
    <w:p w:rsidR="00B5728B" w:rsidRDefault="00B5728B" w:rsidP="007B2368">
      <w:r>
        <w:fldChar w:fldCharType="begin"/>
      </w:r>
      <w:r>
        <w:instrText xml:space="preserve"> EQ \x((</w:instrTex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instrText>)²=5+2</w:instrText>
      </w:r>
      <w:r>
        <w:fldChar w:fldCharType="begin"/>
      </w:r>
      <w:r>
        <w:instrText xml:space="preserve"> EQ \r(5 )</w:instrText>
      </w:r>
      <w:r>
        <w:fldChar w:fldCharType="end"/>
      </w:r>
      <w:r>
        <w:fldChar w:fldCharType="begin"/>
      </w:r>
      <w:r>
        <w:instrText xml:space="preserve"> EQ \r(3 )</w:instrText>
      </w:r>
      <w:r>
        <w:fldChar w:fldCharType="end"/>
      </w:r>
      <w:r>
        <w:instrText>+3)</w:instrText>
      </w:r>
      <w:r>
        <w:fldChar w:fldCharType="end"/>
      </w:r>
    </w:p>
    <w:p w:rsidR="00B5728B" w:rsidRDefault="00B5728B" w:rsidP="007B2368"/>
    <w:p w:rsidR="00B5728B" w:rsidRDefault="00B5728B" w:rsidP="007B2368">
      <w:r>
        <w:t>2)</w:t>
      </w:r>
    </w:p>
    <w:p w:rsidR="00B5728B" w:rsidRDefault="00B5728B" w:rsidP="007B2368">
      <w:r>
        <w:t>En déduire 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 et comparer 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||+||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</w:t>
      </w:r>
    </w:p>
    <w:p w:rsidR="00B5728B" w:rsidRDefault="00B5728B" w:rsidP="00B5728B"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||=5</w:t>
      </w:r>
    </w:p>
    <w:p w:rsidR="00B5728B" w:rsidRDefault="00B5728B" w:rsidP="00B5728B"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||=3</w:t>
      </w:r>
    </w:p>
    <w:p w:rsidR="00B5728B" w:rsidRDefault="00B5728B" w:rsidP="007B2368"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</w:t>
      </w:r>
      <w:r>
        <w:t>=5+3</w:t>
      </w:r>
    </w:p>
    <w:p w:rsidR="00B5728B" w:rsidRDefault="00B5728B" w:rsidP="007B2368"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</w:t>
      </w:r>
      <w:r>
        <w:t>=8</w:t>
      </w:r>
    </w:p>
    <w:p w:rsidR="00B5728B" w:rsidRDefault="00B5728B" w:rsidP="007B2368">
      <w:r>
        <w:lastRenderedPageBreak/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||+||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</w:t>
      </w:r>
      <w:r>
        <w:t>=</w:t>
      </w:r>
      <w:r w:rsidR="00602609">
        <w:t>5+3</w:t>
      </w:r>
    </w:p>
    <w:p w:rsidR="00B5728B" w:rsidRDefault="00B5728B" w:rsidP="007B2368"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||+||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</w:t>
      </w:r>
      <w:r>
        <w:t>=</w:t>
      </w:r>
      <w:r w:rsidR="00602609">
        <w:t>8</w:t>
      </w:r>
    </w:p>
    <w:p w:rsidR="00602609" w:rsidRDefault="00602609" w:rsidP="007B2368"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||</w:t>
      </w:r>
      <w:r>
        <w:t>&gt;</w:t>
      </w:r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</w:t>
      </w:r>
    </w:p>
    <w:p w:rsidR="00602609" w:rsidRPr="00B5728B" w:rsidRDefault="00602609" w:rsidP="007B2368">
      <w:r>
        <w:t>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||=||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||+||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>||</w:t>
      </w:r>
      <w:bookmarkStart w:id="0" w:name="_GoBack"/>
      <w:bookmarkEnd w:id="0"/>
    </w:p>
    <w:sectPr w:rsidR="00602609" w:rsidRPr="00B5728B" w:rsidSect="006705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856" w:rsidRDefault="00830856" w:rsidP="007E6A72">
      <w:pPr>
        <w:spacing w:before="0" w:after="0"/>
      </w:pPr>
      <w:r>
        <w:separator/>
      </w:r>
    </w:p>
  </w:endnote>
  <w:endnote w:type="continuationSeparator" w:id="0">
    <w:p w:rsidR="00830856" w:rsidRDefault="00830856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Content>
      <w:p w:rsidR="000315A4" w:rsidRDefault="008D41F4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7620" t="9525" r="12065" b="1206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315A4" w:rsidRDefault="000315A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0315A4" w:rsidRDefault="000315A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856" w:rsidRDefault="00830856" w:rsidP="007E6A72">
      <w:pPr>
        <w:spacing w:before="0" w:after="0"/>
      </w:pPr>
      <w:r>
        <w:separator/>
      </w:r>
    </w:p>
  </w:footnote>
  <w:footnote w:type="continuationSeparator" w:id="0">
    <w:p w:rsidR="00830856" w:rsidRDefault="00830856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5A4" w:rsidRPr="002D308F" w:rsidRDefault="000315A4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20-01-30T00:00:00Z">
          <w:dateFormat w:val="dddd d MMMM yyyy"/>
          <w:lid w:val="fr-FR"/>
          <w:storeMappedDataAs w:val="dateTime"/>
          <w:calendar w:val="gregorian"/>
        </w:date>
      </w:sdtPr>
      <w:sdtContent>
        <w:r>
          <w:rPr>
            <w:color w:val="FF0000"/>
            <w:u w:val="single"/>
          </w:rPr>
          <w:t>jeudi 30 janvier 2020</w:t>
        </w:r>
      </w:sdtContent>
    </w:sdt>
    <w:r w:rsidRPr="002D308F">
      <w:rPr>
        <w:color w:val="FF0000"/>
      </w:rPr>
      <w:t xml:space="preserve"> </w:t>
    </w:r>
  </w:p>
  <w:p w:rsidR="000315A4" w:rsidRPr="002D308F" w:rsidRDefault="000315A4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Content>
        <w:r>
          <w:rPr>
            <w:color w:val="FF0000"/>
            <w:u w:val="single"/>
          </w:rPr>
          <w:t>Mathématiques</w:t>
        </w:r>
      </w:sdtContent>
    </w:sdt>
  </w:p>
  <w:p w:rsidR="000315A4" w:rsidRPr="002D308F" w:rsidRDefault="000315A4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Content>
        <w:r>
          <w:rPr>
            <w:color w:val="FF0000"/>
            <w:u w:val="single"/>
          </w:rPr>
          <w:t>1</w:t>
        </w:r>
        <w:r w:rsidRPr="00333253">
          <w:rPr>
            <w:color w:val="FF0000"/>
            <w:u w:val="single"/>
            <w:vertAlign w:val="superscript"/>
          </w:rPr>
          <w:t>ère</w:t>
        </w:r>
        <w:r>
          <w:rPr>
            <w:color w:val="FF0000"/>
            <w:u w:val="single"/>
          </w:rPr>
          <w:t>G3</w:t>
        </w:r>
      </w:sdtContent>
    </w:sdt>
    <w:r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Content>
        <w:r>
          <w:rPr>
            <w:color w:val="FF0000"/>
            <w:u w:val="single"/>
          </w:rPr>
          <w:t>Evaluation de Maths du 30 01 2020</w:t>
        </w:r>
      </w:sdtContent>
    </w:sdt>
    <w:r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Content>
      <w:p w:rsidR="000315A4" w:rsidRPr="002D308F" w:rsidRDefault="000315A4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2839"/>
    <w:multiLevelType w:val="hybridMultilevel"/>
    <w:tmpl w:val="83E8D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7025"/>
    <w:multiLevelType w:val="hybridMultilevel"/>
    <w:tmpl w:val="34E6A8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zAwNTc0szAzNzdT0lEKTi0uzszPAykwrAUAX62DpiwAAAA="/>
  </w:docVars>
  <w:rsids>
    <w:rsidRoot w:val="00333253"/>
    <w:rsid w:val="000315A4"/>
    <w:rsid w:val="00075D55"/>
    <w:rsid w:val="00090442"/>
    <w:rsid w:val="00096B4B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33253"/>
    <w:rsid w:val="003826E5"/>
    <w:rsid w:val="00384AFA"/>
    <w:rsid w:val="003A4BD3"/>
    <w:rsid w:val="004B3306"/>
    <w:rsid w:val="00556637"/>
    <w:rsid w:val="0057086E"/>
    <w:rsid w:val="005864F5"/>
    <w:rsid w:val="00602609"/>
    <w:rsid w:val="00620033"/>
    <w:rsid w:val="006240BA"/>
    <w:rsid w:val="006371B1"/>
    <w:rsid w:val="0064274E"/>
    <w:rsid w:val="00643555"/>
    <w:rsid w:val="006705F3"/>
    <w:rsid w:val="00696649"/>
    <w:rsid w:val="00742FED"/>
    <w:rsid w:val="00791FD2"/>
    <w:rsid w:val="007B2368"/>
    <w:rsid w:val="007E5F82"/>
    <w:rsid w:val="007E6A72"/>
    <w:rsid w:val="007F51FF"/>
    <w:rsid w:val="00804546"/>
    <w:rsid w:val="00830856"/>
    <w:rsid w:val="00854BCA"/>
    <w:rsid w:val="008B4300"/>
    <w:rsid w:val="008D41F4"/>
    <w:rsid w:val="008E2B13"/>
    <w:rsid w:val="008E6E35"/>
    <w:rsid w:val="008E776B"/>
    <w:rsid w:val="00927F0D"/>
    <w:rsid w:val="0095107C"/>
    <w:rsid w:val="00987ABC"/>
    <w:rsid w:val="009C7E72"/>
    <w:rsid w:val="009D1D35"/>
    <w:rsid w:val="00A5406E"/>
    <w:rsid w:val="00A9528F"/>
    <w:rsid w:val="00AD18F8"/>
    <w:rsid w:val="00B10C8E"/>
    <w:rsid w:val="00B5121A"/>
    <w:rsid w:val="00B5728B"/>
    <w:rsid w:val="00BA2AD3"/>
    <w:rsid w:val="00BB1BBE"/>
    <w:rsid w:val="00BD64C6"/>
    <w:rsid w:val="00C9092A"/>
    <w:rsid w:val="00CB7CE4"/>
    <w:rsid w:val="00CC530F"/>
    <w:rsid w:val="00CF1DAB"/>
    <w:rsid w:val="00D53DA7"/>
    <w:rsid w:val="00DE0ED7"/>
    <w:rsid w:val="00DE7532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AB069"/>
  <w15:docId w15:val="{E11B8165-7F29-46F1-BD92-A14B75E1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B5728B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54DE5198584F2A9449AB27FAD7EE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FA48CF-3854-49FD-84F0-6C38812CA7C1}"/>
      </w:docPartPr>
      <w:docPartBody>
        <w:p w:rsidR="00000000" w:rsidRDefault="00D14D23">
          <w:pPr>
            <w:pStyle w:val="9D54DE5198584F2A9449AB27FAD7EE12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D093E4EE40A64B138C0E68A213A170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72295D-A7A9-4552-B40F-C7A7317A239A}"/>
      </w:docPartPr>
      <w:docPartBody>
        <w:p w:rsidR="00000000" w:rsidRDefault="00D14D23">
          <w:pPr>
            <w:pStyle w:val="D093E4EE40A64B138C0E68A213A1703C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23"/>
    <w:rsid w:val="00D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D54DE5198584F2A9449AB27FAD7EE12">
    <w:name w:val="9D54DE5198584F2A9449AB27FAD7EE12"/>
  </w:style>
  <w:style w:type="paragraph" w:customStyle="1" w:styleId="D093E4EE40A64B138C0E68A213A1703C">
    <w:name w:val="D093E4EE40A64B138C0E68A213A170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FB3DC-D8E3-47D8-A306-C1717F66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52</TotalTime>
  <Pages>3</Pages>
  <Words>2414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3</cp:revision>
  <dcterms:created xsi:type="dcterms:W3CDTF">2020-01-30T15:00:00Z</dcterms:created>
  <dcterms:modified xsi:type="dcterms:W3CDTF">2020-01-30T15:57:00Z</dcterms:modified>
</cp:coreProperties>
</file>