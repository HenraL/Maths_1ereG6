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5F3" w:rsidRDefault="006705F3"/>
    <w:p w:rsidR="00DE0ED7" w:rsidRPr="00D53DA7" w:rsidRDefault="00832748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151F01942F734354B40DA2F033F7D239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</w:comboBox>
        </w:sdtPr>
        <w:sdtContent>
          <w:r w:rsidR="00056877">
            <w:rPr>
              <w:u w:val="single"/>
            </w:rPr>
            <w:t>Mathématiques</w:t>
          </w:r>
        </w:sdtContent>
      </w:sdt>
    </w:p>
    <w:p w:rsidR="008E776B" w:rsidRDefault="00832748" w:rsidP="00DE0ED7">
      <w:pPr>
        <w:jc w:val="center"/>
      </w:pPr>
      <w:sdt>
        <w:sdtPr>
          <w:rPr>
            <w:u w:val="single"/>
          </w:rPr>
          <w:alias w:val="sujet"/>
          <w:tag w:val="Sujet"/>
          <w:id w:val="213808936"/>
          <w:placeholder>
            <w:docPart w:val="6F21C7455B90498FA50901BCD68E28C1"/>
          </w:placeholder>
        </w:sdtPr>
        <w:sdtContent>
          <w:r w:rsidR="00056877">
            <w:rPr>
              <w:u w:val="single"/>
            </w:rPr>
            <w:t>Evaluation de Maths</w:t>
          </w:r>
        </w:sdtContent>
      </w:sdt>
    </w:p>
    <w:p w:rsidR="008E776B" w:rsidRDefault="004B0C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748" w:rsidRPr="009C3D6D" w:rsidRDefault="00832748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9C3D6D">
                              <w:rPr>
                                <w:color w:val="FF0000"/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" strokecolor="red">
                <v:textbox>
                  <w:txbxContent>
                    <w:p w:rsidR="00832748" w:rsidRPr="009C3D6D" w:rsidRDefault="00832748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9C3D6D">
                        <w:rPr>
                          <w:color w:val="FF0000"/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748" w:rsidRDefault="00832748" w:rsidP="008E776B">
                            <w:pPr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B62A3D">
                              <w:rPr>
                                <w:color w:val="FF0000"/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:rsidR="00832748" w:rsidRPr="00E47626" w:rsidRDefault="00832748" w:rsidP="008E776B">
                            <w:pPr>
                              <w:rPr>
                                <w:color w:val="FF0000"/>
                                <w:sz w:val="12"/>
                                <w:u w:val="single"/>
                              </w:rPr>
                            </w:pPr>
                          </w:p>
                          <w:p w:rsidR="00832748" w:rsidRPr="00E47626" w:rsidRDefault="00832748" w:rsidP="008E776B">
                            <w:pPr>
                              <w:rPr>
                                <w:sz w:val="14"/>
                              </w:rPr>
                            </w:pPr>
                            <w:r w:rsidRPr="00E47626">
                              <w:rPr>
                                <w:color w:val="FF0000"/>
                                <w:sz w:val="14"/>
                              </w:rPr>
                              <w:t>_________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___</w:t>
                            </w:r>
                          </w:p>
                          <w:p w:rsidR="00832748" w:rsidRPr="00E47626" w:rsidRDefault="00832748" w:rsidP="008E776B">
                            <w:pPr>
                              <w:rPr>
                                <w:color w:val="FF0000"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" strokecolor="red">
                <v:textbox>
                  <w:txbxContent>
                    <w:p w:rsidR="00832748" w:rsidRDefault="00832748" w:rsidP="008E776B">
                      <w:pPr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B62A3D">
                        <w:rPr>
                          <w:color w:val="FF0000"/>
                          <w:sz w:val="22"/>
                          <w:u w:val="single"/>
                        </w:rPr>
                        <w:t>Note :</w:t>
                      </w:r>
                    </w:p>
                    <w:p w:rsidR="00832748" w:rsidRPr="00E47626" w:rsidRDefault="00832748" w:rsidP="008E776B">
                      <w:pPr>
                        <w:rPr>
                          <w:color w:val="FF0000"/>
                          <w:sz w:val="12"/>
                          <w:u w:val="single"/>
                        </w:rPr>
                      </w:pPr>
                    </w:p>
                    <w:p w:rsidR="00832748" w:rsidRPr="00E47626" w:rsidRDefault="00832748" w:rsidP="008E776B">
                      <w:pPr>
                        <w:rPr>
                          <w:sz w:val="14"/>
                        </w:rPr>
                      </w:pPr>
                      <w:r w:rsidRPr="00E47626">
                        <w:rPr>
                          <w:color w:val="FF0000"/>
                          <w:sz w:val="14"/>
                        </w:rPr>
                        <w:t>_________</w:t>
                      </w:r>
                      <w:r>
                        <w:rPr>
                          <w:color w:val="FF0000"/>
                          <w:sz w:val="14"/>
                        </w:rPr>
                        <w:t>___</w:t>
                      </w:r>
                    </w:p>
                    <w:p w:rsidR="00832748" w:rsidRPr="00E47626" w:rsidRDefault="00832748" w:rsidP="008E776B">
                      <w:pPr>
                        <w:rPr>
                          <w:color w:val="FF0000"/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748" w:rsidRPr="00646968" w:rsidRDefault="00832748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646968">
                              <w:rPr>
                                <w:color w:val="FF0000"/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" strokecolor="red">
                <v:textbox>
                  <w:txbxContent>
                    <w:p w:rsidR="00832748" w:rsidRPr="00646968" w:rsidRDefault="00832748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646968">
                        <w:rPr>
                          <w:color w:val="FF0000"/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</w:p>
    <w:p w:rsidR="008E776B" w:rsidRDefault="008E776B"/>
    <w:p w:rsidR="008E776B" w:rsidRDefault="008E776B"/>
    <w:p w:rsidR="008E776B" w:rsidRDefault="008E776B"/>
    <w:p w:rsidR="008E776B" w:rsidRDefault="008E776B"/>
    <w:p w:rsidR="008E776B" w:rsidRDefault="00056877">
      <w:r>
        <w:t>I)</w:t>
      </w:r>
    </w:p>
    <w:p w:rsidR="00056877" w:rsidRDefault="00056877">
      <w:r>
        <w:t>a)</w:t>
      </w:r>
    </w:p>
    <w:p w:rsidR="00781B43" w:rsidRDefault="00781B43">
      <w:r>
        <w:t>α=</w:t>
      </w:r>
      <w:r w:rsidR="00056877">
        <w:fldChar w:fldCharType="begin"/>
      </w:r>
      <w:r w:rsidR="00056877">
        <w:instrText xml:space="preserve"> EQ \s\do2(\f(2018π;3))</w:instrText>
      </w:r>
      <w:r w:rsidR="00056877">
        <w:fldChar w:fldCharType="end"/>
      </w:r>
      <w:r w:rsidR="00056877">
        <w:t>=</w:t>
      </w:r>
      <w:r w:rsidR="00056877">
        <w:fldChar w:fldCharType="begin"/>
      </w:r>
      <w:r w:rsidR="00056877">
        <w:instrText xml:space="preserve"> EQ \s\do2(\f(π;3))</w:instrText>
      </w:r>
      <w:r w:rsidR="00056877">
        <w:fldChar w:fldCharType="end"/>
      </w:r>
      <w:r w:rsidR="00056877">
        <w:t>+</w:t>
      </w:r>
      <w:r w:rsidR="00056877">
        <w:fldChar w:fldCharType="begin"/>
      </w:r>
      <w:r w:rsidR="00056877">
        <w:instrText xml:space="preserve"> EQ \s\do2(\f(2017π;3))</w:instrText>
      </w:r>
      <w:r w:rsidR="00056877">
        <w:fldChar w:fldCharType="end"/>
      </w:r>
      <w:r w:rsidR="00056877">
        <w:t>=</w:t>
      </w:r>
      <w:r w:rsidR="007E7FA2">
        <w:t>672+</w:t>
      </w:r>
      <w:r w:rsidR="007E7FA2">
        <w:fldChar w:fldCharType="begin"/>
      </w:r>
      <w:r w:rsidR="007E7FA2">
        <w:instrText xml:space="preserve"> EQ \s\do2(\f(π;3))</w:instrText>
      </w:r>
      <w:r w:rsidR="007E7FA2">
        <w:fldChar w:fldCharType="end"/>
      </w:r>
      <w:r>
        <w:t xml:space="preserve"> l’angle ferra 672 tours et mesure </w:t>
      </w:r>
      <w:r>
        <w:fldChar w:fldCharType="begin"/>
      </w:r>
      <w:r>
        <w:instrText xml:space="preserve"> EQ \s\do2(\f(π;3))</w:instrText>
      </w:r>
      <w:r>
        <w:fldChar w:fldCharType="end"/>
      </w:r>
      <w:r>
        <w:t>.</w:t>
      </w:r>
    </w:p>
    <w:p w:rsidR="00781B43" w:rsidRDefault="00781B43">
      <w:r>
        <w:t>β=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1654"/>
      </w:tblGrid>
      <w:tr w:rsidR="007E7FA2" w:rsidTr="007E7FA2">
        <w:tc>
          <w:tcPr>
            <w:tcW w:w="959" w:type="dxa"/>
          </w:tcPr>
          <w:p w:rsidR="007E7FA2" w:rsidRDefault="007E7FA2">
            <w:r>
              <w:t>degrés</w:t>
            </w:r>
          </w:p>
        </w:tc>
        <w:tc>
          <w:tcPr>
            <w:tcW w:w="1417" w:type="dxa"/>
          </w:tcPr>
          <w:p w:rsidR="007E7FA2" w:rsidRDefault="007E7FA2">
            <w:r>
              <w:t>2018</w:t>
            </w:r>
          </w:p>
        </w:tc>
        <w:tc>
          <w:tcPr>
            <w:tcW w:w="1654" w:type="dxa"/>
          </w:tcPr>
          <w:p w:rsidR="007E7FA2" w:rsidRDefault="007E7FA2">
            <w:r>
              <w:t>360</w:t>
            </w:r>
          </w:p>
        </w:tc>
      </w:tr>
      <w:tr w:rsidR="007E7FA2" w:rsidTr="007E7FA2">
        <w:tc>
          <w:tcPr>
            <w:tcW w:w="959" w:type="dxa"/>
          </w:tcPr>
          <w:p w:rsidR="007E7FA2" w:rsidRDefault="007E7FA2">
            <w:r>
              <w:t>radians</w:t>
            </w:r>
          </w:p>
        </w:tc>
        <w:tc>
          <w:tcPr>
            <w:tcW w:w="1417" w:type="dxa"/>
          </w:tcPr>
          <w:p w:rsidR="007E7FA2" w:rsidRDefault="007E7FA2">
            <w:r>
              <w:t>π</w:t>
            </w:r>
          </w:p>
        </w:tc>
        <w:tc>
          <w:tcPr>
            <w:tcW w:w="1654" w:type="dxa"/>
          </w:tcPr>
          <w:p w:rsidR="007E7FA2" w:rsidRDefault="007E7FA2">
            <w:r>
              <w:t>x</w:t>
            </w:r>
          </w:p>
        </w:tc>
      </w:tr>
    </w:tbl>
    <w:p w:rsidR="007E7FA2" w:rsidRDefault="007E7FA2">
      <w:r>
        <w:t>2018*x=π*360</w:t>
      </w:r>
    </w:p>
    <w:p w:rsidR="007E7FA2" w:rsidRDefault="007E7FA2">
      <w:r>
        <w:t>x=</w:t>
      </w:r>
      <w:r>
        <w:fldChar w:fldCharType="begin"/>
      </w:r>
      <w:r>
        <w:instrText xml:space="preserve"> EQ \s\do2(\f(π*360;2018))</w:instrText>
      </w:r>
      <w:r>
        <w:fldChar w:fldCharType="end"/>
      </w:r>
    </w:p>
    <w:p w:rsidR="00781B43" w:rsidRDefault="007E7FA2" w:rsidP="00E4558C">
      <w:r>
        <w:t>x=</w:t>
      </w:r>
      <w:r>
        <w:fldChar w:fldCharType="begin"/>
      </w:r>
      <w:r>
        <w:instrText xml:space="preserve"> EQ \s\do2(\f(360π;2018))</w:instrText>
      </w:r>
      <w:r>
        <w:fldChar w:fldCharType="end"/>
      </w:r>
    </w:p>
    <w:p w:rsidR="00781B43" w:rsidRDefault="00781B43">
      <w:r>
        <w:t>b)</w:t>
      </w:r>
    </w:p>
    <w:p w:rsidR="00781B43" w:rsidRDefault="00781B43">
      <w:r>
        <w:t>II)</w:t>
      </w:r>
    </w:p>
    <w:p w:rsidR="00781B43" w:rsidRDefault="00781B43">
      <w:r>
        <w:t>a)</w:t>
      </w:r>
    </w:p>
    <w:p w:rsidR="00781B43" w:rsidRDefault="00781B43">
      <w:r>
        <w:t>A=3cos(x-π)-2cos(-x)+cos(π+x)-5cos(2018π+x)</w:t>
      </w:r>
    </w:p>
    <w:p w:rsidR="00E4558C" w:rsidRDefault="00E4558C">
      <w:r>
        <w:t>B=sin</w:t>
      </w:r>
      <w:r>
        <w:fldChar w:fldCharType="begin"/>
      </w:r>
      <w:r>
        <w:instrText xml:space="preserve"> EQ \b(x+</w:instrText>
      </w:r>
      <w:r>
        <w:fldChar w:fldCharType="begin"/>
      </w:r>
      <w:r>
        <w:instrText xml:space="preserve"> EQ \s\do2(\f(π;2))</w:instrText>
      </w:r>
      <w:r>
        <w:fldChar w:fldCharType="end"/>
      </w:r>
      <w:r>
        <w:instrText>)</w:instrText>
      </w:r>
      <w:r>
        <w:fldChar w:fldCharType="end"/>
      </w:r>
      <w:r>
        <w:t>+sin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\s\do2(\f(π;2))</w:instrText>
      </w:r>
      <w:r>
        <w:fldChar w:fldCharType="end"/>
      </w:r>
      <w:r>
        <w:instrText>-x)</w:instrText>
      </w:r>
      <w:r>
        <w:fldChar w:fldCharType="end"/>
      </w:r>
      <w:r>
        <w:t>+sin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\s\do2(\f(3π;2))</w:instrText>
      </w:r>
      <w:r>
        <w:fldChar w:fldCharType="end"/>
      </w:r>
      <w:r>
        <w:instrText>+x)</w:instrText>
      </w:r>
      <w:r>
        <w:fldChar w:fldCharType="end"/>
      </w:r>
    </w:p>
    <w:p w:rsidR="00E4558C" w:rsidRDefault="00E4558C">
      <w:r>
        <w:t>b)</w:t>
      </w:r>
    </w:p>
    <w:p w:rsidR="00E4558C" w:rsidRDefault="00E4558C">
      <w:r>
        <w:t>(Sin(α))²+(Cos(α))²=1</w:t>
      </w:r>
    </w:p>
    <w:p w:rsidR="00E4558C" w:rsidRDefault="00E4558C">
      <w:r>
        <w:t xml:space="preserve">Cos(α)= </w: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\r(3)</w:instrText>
      </w:r>
      <w:r>
        <w:fldChar w:fldCharType="end"/>
      </w:r>
      <w:r>
        <w:instrText>;3))</w:instrText>
      </w:r>
      <w:r>
        <w:fldChar w:fldCharType="end"/>
      </w:r>
    </w:p>
    <w:p w:rsidR="00E4558C" w:rsidRDefault="00E4558C">
      <w:r>
        <w:t>Cos(α-π)=</w:t>
      </w:r>
      <w:r w:rsidR="00B83D1E" w:rsidRPr="00B83D1E">
        <w:t xml:space="preserve"> </w:t>
      </w:r>
      <w:r w:rsidR="00B83D1E">
        <w:fldChar w:fldCharType="begin"/>
      </w:r>
      <w:r w:rsidR="00B83D1E">
        <w:instrText xml:space="preserve"> EQ \s\do2(\f(</w:instrText>
      </w:r>
      <w:r w:rsidR="00B83D1E">
        <w:fldChar w:fldCharType="begin"/>
      </w:r>
      <w:r w:rsidR="00B83D1E">
        <w:instrText xml:space="preserve"> EQ \r(3)</w:instrText>
      </w:r>
      <w:r w:rsidR="00B83D1E">
        <w:fldChar w:fldCharType="end"/>
      </w:r>
      <w:r w:rsidR="00B83D1E">
        <w:instrText>;3))</w:instrText>
      </w:r>
      <w:r w:rsidR="00B83D1E">
        <w:fldChar w:fldCharType="end"/>
      </w:r>
      <w:r w:rsidR="00B83D1E">
        <w:t>-π</w:t>
      </w:r>
    </w:p>
    <w:p w:rsidR="00B83D1E" w:rsidRDefault="00B83D1E">
      <w:r>
        <w:t>Cos(α-π)=</w:t>
      </w:r>
      <w:r w:rsidRPr="00B83D1E">
        <w:t xml:space="preserve"> </w: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\r(3)</w:instrText>
      </w:r>
      <w:r>
        <w:fldChar w:fldCharType="end"/>
      </w:r>
      <w:r>
        <w:instrText>;3))</w:instrText>
      </w:r>
      <w:r>
        <w:fldChar w:fldCharType="end"/>
      </w:r>
      <w:r>
        <w:t>-</w:t>
      </w:r>
      <w:r>
        <w:fldChar w:fldCharType="begin"/>
      </w:r>
      <w:r>
        <w:instrText xml:space="preserve"> EQ \s\do2(\f(3π;3))</w:instrText>
      </w:r>
      <w:r>
        <w:fldChar w:fldCharType="end"/>
      </w:r>
    </w:p>
    <w:p w:rsidR="00B83D1E" w:rsidRDefault="00B83D1E">
      <w:r>
        <w:lastRenderedPageBreak/>
        <w:t>Cos(α-π)=</w:t>
      </w:r>
      <w:r w:rsidRPr="00B83D1E">
        <w:t xml:space="preserve"> </w: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\r(3)</w:instrText>
      </w:r>
      <w:r>
        <w:fldChar w:fldCharType="end"/>
      </w:r>
      <w:r>
        <w:instrText>-</w:instrText>
      </w:r>
      <w:r w:rsidRPr="00B83D1E">
        <w:rPr>
          <w:strike/>
        </w:rPr>
        <w:instrText>3</w:instrText>
      </w:r>
      <w:r>
        <w:instrText>π;</w:instrText>
      </w:r>
      <w:r w:rsidRPr="00B83D1E">
        <w:rPr>
          <w:strike/>
        </w:rPr>
        <w:instrText>3</w:instrText>
      </w:r>
      <w:r>
        <w:instrText>))</w:instrText>
      </w:r>
      <w:r>
        <w:fldChar w:fldCharType="end"/>
      </w:r>
    </w:p>
    <w:p w:rsidR="00B83D1E" w:rsidRDefault="00B83D1E">
      <w:r>
        <w:t>Cos(α-π)=</w:t>
      </w:r>
      <w:r>
        <w:fldChar w:fldCharType="begin"/>
      </w:r>
      <w:r>
        <w:instrText xml:space="preserve"> EQ \r(3 )</w:instrText>
      </w:r>
      <w:r>
        <w:fldChar w:fldCharType="end"/>
      </w:r>
      <w:r>
        <w:t>-π</w:t>
      </w:r>
    </w:p>
    <w:p w:rsidR="00B83D1E" w:rsidRDefault="007053E2">
      <w:r>
        <w:t>(Cos(α))²</w:t>
      </w:r>
      <w:r w:rsidR="00B83D1E">
        <w:t>+(Sin(α))²</w:t>
      </w:r>
      <w:r>
        <w:t>=</w:t>
      </w:r>
      <w:r w:rsidRPr="007053E2">
        <w:t xml:space="preserve"> </w:t>
      </w:r>
      <w:r>
        <w:t>1</w:t>
      </w:r>
    </w:p>
    <w:p w:rsidR="007053E2" w:rsidRPr="007053E2" w:rsidRDefault="007053E2">
      <w:r>
        <w:fldChar w:fldCharType="begin"/>
      </w:r>
      <w:r>
        <w:instrText xml:space="preserve"> EQ \r(Cos(α) )</w:instrText>
      </w:r>
      <w:r>
        <w:fldChar w:fldCharType="end"/>
      </w:r>
      <w:r>
        <w:t>+</w:t>
      </w:r>
      <w:r>
        <w:fldChar w:fldCharType="begin"/>
      </w:r>
      <w:r>
        <w:instrText xml:space="preserve"> EQ \r(Sin(α) )</w:instrText>
      </w:r>
      <w:r>
        <w:fldChar w:fldCharType="end"/>
      </w:r>
      <w:r>
        <w:t>=α+</w:t>
      </w:r>
      <w:r>
        <w:fldChar w:fldCharType="begin"/>
      </w:r>
      <w:r>
        <w:instrText xml:space="preserve"> EQ \r(1 )</w:instrText>
      </w:r>
      <w:r>
        <w:fldChar w:fldCharType="end"/>
      </w:r>
    </w:p>
    <w:p w:rsidR="007053E2" w:rsidRPr="007053E2" w:rsidRDefault="007053E2">
      <w:r>
        <w:fldChar w:fldCharType="begin"/>
      </w:r>
      <w:r>
        <w:instrText xml:space="preserve"> EQ \r(Cos(α) )</w:instrText>
      </w:r>
      <w:r>
        <w:fldChar w:fldCharType="end"/>
      </w:r>
      <w:r>
        <w:t>+</w:t>
      </w:r>
      <w:r>
        <w:fldChar w:fldCharType="begin"/>
      </w:r>
      <w:r>
        <w:instrText xml:space="preserve"> EQ \r(Sin(α) )</w:instrText>
      </w:r>
      <w:r>
        <w:fldChar w:fldCharType="end"/>
      </w:r>
      <w:r>
        <w:t>=</w: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\r(3)</w:instrText>
      </w:r>
      <w:r>
        <w:fldChar w:fldCharType="end"/>
      </w:r>
      <w:r>
        <w:instrText>;3))</w:instrText>
      </w:r>
      <w:r>
        <w:fldChar w:fldCharType="end"/>
      </w:r>
      <w:r>
        <w:t>+</w:t>
      </w:r>
      <w:r>
        <w:fldChar w:fldCharType="begin"/>
      </w:r>
      <w:r>
        <w:instrText xml:space="preserve"> EQ \r(1 )</w:instrText>
      </w:r>
      <w:r>
        <w:fldChar w:fldCharType="end"/>
      </w:r>
    </w:p>
    <w:p w:rsidR="007053E2" w:rsidRDefault="007053E2">
      <w:r>
        <w:fldChar w:fldCharType="begin"/>
      </w:r>
      <w:r>
        <w:instrText xml:space="preserve"> EQ \r(Cos(α) )</w:instrText>
      </w:r>
      <w:r>
        <w:fldChar w:fldCharType="end"/>
      </w:r>
      <w:r>
        <w:t>+</w:t>
      </w:r>
      <w:r>
        <w:fldChar w:fldCharType="begin"/>
      </w:r>
      <w:r>
        <w:instrText xml:space="preserve"> EQ \r(Sin(α) )</w:instrText>
      </w:r>
      <w:r>
        <w:fldChar w:fldCharType="end"/>
      </w:r>
      <w:r>
        <w:t>=</w: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\r(3)</w:instrText>
      </w:r>
      <w:r>
        <w:fldChar w:fldCharType="end"/>
      </w:r>
      <w:r>
        <w:instrText>;3))</w:instrText>
      </w:r>
      <w:r>
        <w:fldChar w:fldCharType="end"/>
      </w:r>
      <w:r>
        <w:t>+1</w:t>
      </w:r>
    </w:p>
    <w:p w:rsidR="007053E2" w:rsidRDefault="007053E2">
      <w:r>
        <w:fldChar w:fldCharType="begin"/>
      </w:r>
      <w:r>
        <w:instrText xml:space="preserve"> EQ \r(Cos(α) )</w:instrText>
      </w:r>
      <w:r>
        <w:fldChar w:fldCharType="end"/>
      </w:r>
      <w:r>
        <w:t>+</w:t>
      </w:r>
      <w:r>
        <w:fldChar w:fldCharType="begin"/>
      </w:r>
      <w:r>
        <w:instrText xml:space="preserve"> EQ \r(Sin(α) )</w:instrText>
      </w:r>
      <w:r>
        <w:fldChar w:fldCharType="end"/>
      </w:r>
      <w:r>
        <w:t>=</w: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\r(3)</w:instrText>
      </w:r>
      <w:r>
        <w:fldChar w:fldCharType="end"/>
      </w:r>
      <w:r>
        <w:instrText>;3))</w:instrText>
      </w:r>
      <w:r>
        <w:fldChar w:fldCharType="end"/>
      </w:r>
      <w:r>
        <w:t>+</w:t>
      </w:r>
      <w:r>
        <w:fldChar w:fldCharType="begin"/>
      </w:r>
      <w:r>
        <w:instrText xml:space="preserve"> EQ \s\do2(\f(3;3))</w:instrText>
      </w:r>
      <w:r>
        <w:fldChar w:fldCharType="end"/>
      </w:r>
    </w:p>
    <w:p w:rsidR="007053E2" w:rsidRDefault="007053E2">
      <w:r>
        <w:fldChar w:fldCharType="begin"/>
      </w:r>
      <w:r>
        <w:instrText xml:space="preserve"> EQ \r(Cos(α) )</w:instrText>
      </w:r>
      <w:r>
        <w:fldChar w:fldCharType="end"/>
      </w:r>
      <w:r>
        <w:t>+</w:t>
      </w:r>
      <w:r>
        <w:fldChar w:fldCharType="begin"/>
      </w:r>
      <w:r>
        <w:instrText xml:space="preserve"> EQ \r(Sin(α) )</w:instrText>
      </w:r>
      <w:r>
        <w:fldChar w:fldCharType="end"/>
      </w:r>
      <w:r>
        <w:t>=</w: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\r(3)</w:instrText>
      </w:r>
      <w:r>
        <w:fldChar w:fldCharType="end"/>
      </w:r>
      <w:r>
        <w:instrText>+3;3))</w:instrText>
      </w:r>
      <w:r>
        <w:fldChar w:fldCharType="end"/>
      </w:r>
    </w:p>
    <w:p w:rsidR="007053E2" w:rsidRPr="00400339" w:rsidRDefault="00A811EC" w:rsidP="007053E2">
      <w:r>
        <w:t>Sin(α)=</w:t>
      </w:r>
      <w:r w:rsidRPr="00A811EC">
        <w:t xml:space="preserve"> </w: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\r(3)</w:instrText>
      </w:r>
      <w:r>
        <w:fldChar w:fldCharType="end"/>
      </w:r>
      <w:r>
        <w:instrText>+3;3))</w:instrText>
      </w:r>
      <w:r>
        <w:fldChar w:fldCharType="end"/>
      </w:r>
    </w:p>
    <w:p w:rsidR="007053E2" w:rsidRPr="007053E2" w:rsidRDefault="007053E2" w:rsidP="007053E2"/>
    <w:p w:rsidR="007053E2" w:rsidRDefault="00400339" w:rsidP="00400339">
      <w:pPr>
        <w:tabs>
          <w:tab w:val="left" w:pos="1568"/>
        </w:tabs>
      </w:pPr>
      <w:r>
        <w:t>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\s\do2(\f(π+2α;2))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 w:rsidR="00220314">
        <w:fldChar w:fldCharType="begin"/>
      </w:r>
      <w:r w:rsidR="00220314">
        <w:instrText xml:space="preserve"> EQ \s\do2(\f(π+2</w:instrText>
      </w:r>
      <w:r w:rsidR="00220314">
        <w:fldChar w:fldCharType="begin"/>
      </w:r>
      <w:r w:rsidR="00220314">
        <w:instrText xml:space="preserve"> EQ \s\do2(\f(</w:instrText>
      </w:r>
      <w:r w:rsidR="00220314">
        <w:fldChar w:fldCharType="begin"/>
      </w:r>
      <w:r w:rsidR="00220314">
        <w:instrText xml:space="preserve"> EQ \r(3)</w:instrText>
      </w:r>
      <w:r w:rsidR="00220314">
        <w:fldChar w:fldCharType="end"/>
      </w:r>
      <w:r w:rsidR="00220314">
        <w:instrText>;3))</w:instrText>
      </w:r>
      <w:r w:rsidR="00220314">
        <w:fldChar w:fldCharType="end"/>
      </w:r>
      <w:r w:rsidR="00220314">
        <w:instrText>;2))</w:instrText>
      </w:r>
      <w:r w:rsidR="00220314">
        <w:fldChar w:fldCharType="end"/>
      </w:r>
    </w:p>
    <w:p w:rsidR="00220314" w:rsidRDefault="00220314" w:rsidP="00220314">
      <w:pPr>
        <w:tabs>
          <w:tab w:val="left" w:pos="1568"/>
        </w:tabs>
      </w:pPr>
      <w:r>
        <w:t>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\s\do2(\f(π+2α;2))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\s\do2(\f(π+</w:instrText>
      </w:r>
      <w:r>
        <w:fldChar w:fldCharType="begin"/>
      </w:r>
      <w:r>
        <w:instrText xml:space="preserve"> EQ \s\do2(\f(2</w:instrText>
      </w:r>
      <w:r>
        <w:fldChar w:fldCharType="begin"/>
      </w:r>
      <w:r>
        <w:instrText xml:space="preserve"> EQ \r(3)</w:instrText>
      </w:r>
      <w:r>
        <w:fldChar w:fldCharType="end"/>
      </w:r>
      <w:r>
        <w:instrText>;6))</w:instrText>
      </w:r>
      <w:r>
        <w:fldChar w:fldCharType="end"/>
      </w:r>
      <w:r>
        <w:instrText>;2))</w:instrText>
      </w:r>
      <w:r>
        <w:fldChar w:fldCharType="end"/>
      </w:r>
    </w:p>
    <w:p w:rsidR="00220314" w:rsidRDefault="00220314" w:rsidP="00220314">
      <w:pPr>
        <w:tabs>
          <w:tab w:val="left" w:pos="1568"/>
        </w:tabs>
      </w:pPr>
      <w:r>
        <w:t>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\s\do2(\f(π+2α;2))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\s\do2(\f(6π;6))</w:instrText>
      </w:r>
      <w:r>
        <w:fldChar w:fldCharType="end"/>
      </w:r>
      <w:r>
        <w:instrText>+</w:instrText>
      </w:r>
      <w:r>
        <w:fldChar w:fldCharType="begin"/>
      </w:r>
      <w:r>
        <w:instrText xml:space="preserve"> EQ \s\do2(\f(2</w:instrText>
      </w:r>
      <w:r>
        <w:fldChar w:fldCharType="begin"/>
      </w:r>
      <w:r>
        <w:instrText xml:space="preserve"> EQ \r(3)</w:instrText>
      </w:r>
      <w:r>
        <w:fldChar w:fldCharType="end"/>
      </w:r>
      <w:r>
        <w:instrText>;6))</w:instrText>
      </w:r>
      <w:r>
        <w:fldChar w:fldCharType="end"/>
      </w:r>
      <w:r>
        <w:instrText>;2))</w:instrText>
      </w:r>
      <w:r>
        <w:fldChar w:fldCharType="end"/>
      </w:r>
    </w:p>
    <w:p w:rsidR="00220314" w:rsidRDefault="00220314" w:rsidP="00220314">
      <w:pPr>
        <w:tabs>
          <w:tab w:val="left" w:pos="1568"/>
        </w:tabs>
      </w:pPr>
      <w:r>
        <w:t>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\s\do2(\f(π+2α;2))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\s\do2(\f(6π+2</w:instrText>
      </w:r>
      <w:r>
        <w:fldChar w:fldCharType="begin"/>
      </w:r>
      <w:r>
        <w:instrText xml:space="preserve"> EQ \r(3)</w:instrText>
      </w:r>
      <w:r>
        <w:fldChar w:fldCharType="end"/>
      </w:r>
      <w:r>
        <w:instrText>;6))</w:instrText>
      </w:r>
      <w:r>
        <w:fldChar w:fldCharType="end"/>
      </w:r>
      <w:r>
        <w:instrText>;2))</w:instrText>
      </w:r>
      <w:r>
        <w:fldChar w:fldCharType="end"/>
      </w:r>
    </w:p>
    <w:p w:rsidR="00220314" w:rsidRDefault="00220314" w:rsidP="00220314">
      <w:pPr>
        <w:tabs>
          <w:tab w:val="left" w:pos="1568"/>
        </w:tabs>
      </w:pPr>
      <w:r>
        <w:t>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\s\do2(\f(π+2α;2))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\s\do2(\f(6π+2</w:instrText>
      </w:r>
      <w:r>
        <w:fldChar w:fldCharType="begin"/>
      </w:r>
      <w:r>
        <w:instrText xml:space="preserve"> EQ \r(3)</w:instrText>
      </w:r>
      <w:r>
        <w:fldChar w:fldCharType="end"/>
      </w:r>
      <w:r>
        <w:instrText>;3))</w:instrText>
      </w:r>
      <w:r>
        <w:fldChar w:fldCharType="end"/>
      </w:r>
    </w:p>
    <w:p w:rsidR="0028091C" w:rsidRDefault="00220314" w:rsidP="00220314">
      <w:pPr>
        <w:tabs>
          <w:tab w:val="left" w:pos="1568"/>
        </w:tabs>
      </w:pPr>
      <w:r>
        <w:t>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\s\do2(\f(π+2α;2))</w:instrText>
      </w:r>
      <w:r>
        <w:fldChar w:fldCharType="end"/>
      </w:r>
      <w:r>
        <w:instrText>)</w:instrText>
      </w:r>
      <w:r>
        <w:fldChar w:fldCharType="end"/>
      </w:r>
      <w:r>
        <w:t>=2π+2</w:t>
      </w:r>
      <w:r>
        <w:fldChar w:fldCharType="begin"/>
      </w:r>
      <w:r>
        <w:instrText xml:space="preserve"> EQ \r(3)</w:instrText>
      </w:r>
      <w:r>
        <w:fldChar w:fldCharType="end"/>
      </w:r>
    </w:p>
    <w:p w:rsidR="0028091C" w:rsidRDefault="0028091C">
      <w:pPr>
        <w:spacing w:before="0" w:after="40"/>
        <w:jc w:val="left"/>
      </w:pPr>
      <w:r>
        <w:br w:type="page"/>
      </w:r>
    </w:p>
    <w:p w:rsidR="00220314" w:rsidRDefault="0028091C" w:rsidP="00220314">
      <w:pPr>
        <w:tabs>
          <w:tab w:val="left" w:pos="1568"/>
        </w:tabs>
      </w:pPr>
      <w:r>
        <w:lastRenderedPageBreak/>
        <w:t>c)</w:t>
      </w:r>
    </w:p>
    <w:p w:rsidR="00220314" w:rsidRDefault="0028091C" w:rsidP="00400339">
      <w:pPr>
        <w:tabs>
          <w:tab w:val="left" w:pos="1568"/>
        </w:tabs>
      </w:pPr>
      <w:r>
        <w:t>d) Cos2x=2(cosx)²-1</w:t>
      </w:r>
    </w:p>
    <w:p w:rsidR="0028091C" w:rsidRDefault="0028091C" w:rsidP="00400339">
      <w:pPr>
        <w:tabs>
          <w:tab w:val="left" w:pos="1568"/>
        </w:tabs>
      </w:pPr>
      <w:r>
        <w:t>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\s\do2(\f(π;12))</w:instrText>
      </w:r>
      <w:r>
        <w:fldChar w:fldCharType="end"/>
      </w:r>
      <w:r>
        <w:instrText>)</w:instrText>
      </w:r>
      <w:r>
        <w:fldChar w:fldCharType="end"/>
      </w:r>
      <w:r>
        <w:t>=Cos2*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\s\do2(\f(π;12))</w:instrText>
      </w:r>
      <w:r>
        <w:fldChar w:fldCharType="end"/>
      </w:r>
      <w:r>
        <w:instrText>)</w:instrText>
      </w:r>
      <w:r>
        <w:fldChar w:fldCharType="end"/>
      </w:r>
    </w:p>
    <w:p w:rsidR="0028091C" w:rsidRDefault="0028091C" w:rsidP="00400339">
      <w:pPr>
        <w:tabs>
          <w:tab w:val="left" w:pos="1568"/>
        </w:tabs>
      </w:pPr>
      <w:r>
        <w:t>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\s\do2(\f(π;12))</w:instrText>
      </w:r>
      <w:r>
        <w:fldChar w:fldCharType="end"/>
      </w:r>
      <w:r>
        <w:instrText>)</w:instrText>
      </w:r>
      <w:r>
        <w:fldChar w:fldCharType="end"/>
      </w:r>
      <w:r>
        <w:t>=</w:t>
      </w:r>
    </w:p>
    <w:p w:rsidR="0028091C" w:rsidRDefault="0028091C" w:rsidP="00400339">
      <w:pPr>
        <w:tabs>
          <w:tab w:val="left" w:pos="1568"/>
        </w:tabs>
      </w:pPr>
      <w:r>
        <w:t>III]</w:t>
      </w:r>
    </w:p>
    <w:p w:rsidR="0028091C" w:rsidRDefault="0028091C" w:rsidP="00400339">
      <w:pPr>
        <w:tabs>
          <w:tab w:val="left" w:pos="1568"/>
        </w:tabs>
      </w:pPr>
      <w:r>
        <w:t>a)</w:t>
      </w:r>
    </w:p>
    <w:p w:rsidR="0028091C" w:rsidRDefault="00832748" w:rsidP="00400339">
      <w:pPr>
        <w:tabs>
          <w:tab w:val="left" w:pos="1568"/>
        </w:tabs>
      </w:pPr>
      <w:r>
        <w:t>Cos</w:t>
      </w:r>
      <w:r>
        <w:fldChar w:fldCharType="begin"/>
      </w:r>
      <w:r>
        <w:instrText xml:space="preserve"> EQ \b(x+</w:instrText>
      </w:r>
      <w:r>
        <w:fldChar w:fldCharType="begin"/>
      </w:r>
      <w:r>
        <w:instrText xml:space="preserve"> EQ \s\do2(\f(π;4))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\s\do2(\f(1;2))</w:instrText>
      </w:r>
      <w:r>
        <w:fldChar w:fldCharType="end"/>
      </w:r>
    </w:p>
    <w:p w:rsidR="00832748" w:rsidRDefault="00832748" w:rsidP="00400339">
      <w:pPr>
        <w:tabs>
          <w:tab w:val="left" w:pos="1568"/>
        </w:tabs>
      </w:pPr>
      <w:r>
        <w:t>Pour x=-2π</w:t>
      </w:r>
    </w:p>
    <w:p w:rsidR="00832748" w:rsidRDefault="00832748" w:rsidP="00832748">
      <w:pPr>
        <w:tabs>
          <w:tab w:val="left" w:pos="1568"/>
        </w:tabs>
      </w:pPr>
      <w:r>
        <w:t>Cos</w:t>
      </w:r>
      <w:r>
        <w:fldChar w:fldCharType="begin"/>
      </w:r>
      <w:r>
        <w:instrText xml:space="preserve"> EQ \b(-2π+</w:instrText>
      </w:r>
      <w:r>
        <w:fldChar w:fldCharType="begin"/>
      </w:r>
      <w:r>
        <w:instrText xml:space="preserve"> EQ \s\do2(\f(π;4))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\s\do2(\f(1;2))</w:instrText>
      </w:r>
      <w:r>
        <w:fldChar w:fldCharType="end"/>
      </w:r>
    </w:p>
    <w:p w:rsidR="00832748" w:rsidRDefault="00832748" w:rsidP="00832748">
      <w:pPr>
        <w:tabs>
          <w:tab w:val="left" w:pos="1568"/>
        </w:tabs>
      </w:pPr>
      <w:r>
        <w:t>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\s\do2(\f(-8π+π;4))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\s\do2(\f(1;2))</w:instrText>
      </w:r>
      <w:r>
        <w:fldChar w:fldCharType="end"/>
      </w:r>
    </w:p>
    <w:p w:rsidR="00832748" w:rsidRDefault="00832748" w:rsidP="00832748">
      <w:pPr>
        <w:tabs>
          <w:tab w:val="left" w:pos="1568"/>
        </w:tabs>
      </w:pPr>
      <w:r>
        <w:t>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\s\do2(\f(-7π+π;4))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\s\do2(\f(1;2))</w:instrText>
      </w:r>
      <w:r>
        <w:fldChar w:fldCharType="end"/>
      </w:r>
    </w:p>
    <w:p w:rsidR="00832748" w:rsidRDefault="00832748" w:rsidP="00400339">
      <w:pPr>
        <w:tabs>
          <w:tab w:val="left" w:pos="1568"/>
        </w:tabs>
      </w:pPr>
      <w:r>
        <w:t>Pour x=-π</w:t>
      </w:r>
    </w:p>
    <w:p w:rsidR="00832748" w:rsidRDefault="00832748" w:rsidP="00832748">
      <w:pPr>
        <w:tabs>
          <w:tab w:val="left" w:pos="1568"/>
        </w:tabs>
      </w:pPr>
      <w:r>
        <w:t>Cos</w:t>
      </w:r>
      <w:r>
        <w:fldChar w:fldCharType="begin"/>
      </w:r>
      <w:r>
        <w:instrText xml:space="preserve"> EQ \b(-π+</w:instrText>
      </w:r>
      <w:r>
        <w:fldChar w:fldCharType="begin"/>
      </w:r>
      <w:r>
        <w:instrText xml:space="preserve"> EQ \s\do2(\f(π;4))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\s\do2(\f(1;2))</w:instrText>
      </w:r>
      <w:r>
        <w:fldChar w:fldCharType="end"/>
      </w:r>
    </w:p>
    <w:p w:rsidR="00832748" w:rsidRDefault="00832748" w:rsidP="00832748">
      <w:pPr>
        <w:tabs>
          <w:tab w:val="left" w:pos="1568"/>
        </w:tabs>
      </w:pPr>
      <w:r>
        <w:t>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\s\do2(\f(-4π+π;4))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\s\do2(\f(1;2))</w:instrText>
      </w:r>
      <w:r>
        <w:fldChar w:fldCharType="end"/>
      </w:r>
    </w:p>
    <w:p w:rsidR="00832748" w:rsidRDefault="00832748" w:rsidP="00832748">
      <w:pPr>
        <w:tabs>
          <w:tab w:val="left" w:pos="1568"/>
        </w:tabs>
      </w:pPr>
      <w:r>
        <w:t>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\s\do2(\f(-3π+π;4))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\s\do2(\f(1;2))</w:instrText>
      </w:r>
      <w:r>
        <w:fldChar w:fldCharType="end"/>
      </w:r>
    </w:p>
    <w:p w:rsidR="00832748" w:rsidRDefault="00832748" w:rsidP="00400339">
      <w:pPr>
        <w:tabs>
          <w:tab w:val="left" w:pos="1568"/>
        </w:tabs>
      </w:pPr>
      <w:r>
        <w:t>Pour x=</w:t>
      </w:r>
      <w:r w:rsidR="004B0CDD">
        <w:t>π</w:t>
      </w:r>
    </w:p>
    <w:p w:rsidR="004B0CDD" w:rsidRDefault="004B0CDD" w:rsidP="004B0CDD">
      <w:pPr>
        <w:tabs>
          <w:tab w:val="left" w:pos="1568"/>
        </w:tabs>
      </w:pPr>
      <w:r>
        <w:t>Cos</w:t>
      </w:r>
      <w:r>
        <w:fldChar w:fldCharType="begin"/>
      </w:r>
      <w:r>
        <w:instrText xml:space="preserve"> EQ \b(π+</w:instrText>
      </w:r>
      <w:r>
        <w:fldChar w:fldCharType="begin"/>
      </w:r>
      <w:r>
        <w:instrText xml:space="preserve"> EQ \s\do2(\f(π;4))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\s\do2(\f(1;2))</w:instrText>
      </w:r>
      <w:r>
        <w:fldChar w:fldCharType="end"/>
      </w:r>
    </w:p>
    <w:p w:rsidR="004B0CDD" w:rsidRDefault="004B0CDD" w:rsidP="004B0CDD">
      <w:pPr>
        <w:tabs>
          <w:tab w:val="left" w:pos="1568"/>
        </w:tabs>
      </w:pPr>
      <w:r>
        <w:t>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\s\do2(\f(4π+π;4))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\s\do2(\f(1;2))</w:instrText>
      </w:r>
      <w:r>
        <w:fldChar w:fldCharType="end"/>
      </w:r>
    </w:p>
    <w:p w:rsidR="004B0CDD" w:rsidRDefault="004B0CDD" w:rsidP="004B0CDD">
      <w:pPr>
        <w:tabs>
          <w:tab w:val="left" w:pos="1568"/>
        </w:tabs>
      </w:pPr>
      <w:r>
        <w:t>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</w:instrText>
      </w:r>
      <w:r>
        <w:instrText>5</w:instrText>
      </w:r>
      <w:r>
        <w:instrText>π;4))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\s\do2(\f(1;2))</w:instrText>
      </w:r>
      <w:r>
        <w:fldChar w:fldCharType="end"/>
      </w:r>
    </w:p>
    <w:p w:rsidR="004B0CDD" w:rsidRPr="004B0CDD" w:rsidRDefault="004B0CDD" w:rsidP="004B0CDD">
      <w:pPr>
        <w:tabs>
          <w:tab w:val="left" w:pos="2489"/>
        </w:tabs>
      </w:pPr>
      <w:bookmarkStart w:id="0" w:name="_GoBack"/>
      <w:bookmarkEnd w:id="0"/>
    </w:p>
    <w:sectPr w:rsidR="004B0CDD" w:rsidRPr="004B0CDD" w:rsidSect="006705F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326" w:rsidRDefault="00D35326" w:rsidP="007E6A72">
      <w:pPr>
        <w:spacing w:before="0" w:after="0"/>
      </w:pPr>
      <w:r>
        <w:separator/>
      </w:r>
    </w:p>
  </w:endnote>
  <w:endnote w:type="continuationSeparator" w:id="0">
    <w:p w:rsidR="00D35326" w:rsidRDefault="00D35326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08814"/>
      <w:docPartObj>
        <w:docPartGallery w:val="Page Numbers (Bottom of Page)"/>
        <w:docPartUnique/>
      </w:docPartObj>
    </w:sdtPr>
    <w:sdtContent>
      <w:p w:rsidR="00832748" w:rsidRDefault="004B0CDD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37515" cy="359410"/>
                  <wp:effectExtent l="12065" t="6350" r="7620" b="571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515" cy="35941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32748" w:rsidRDefault="0083274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9" type="#_x0000_t65" style="position:absolute;left:0;text-align:left;margin-left:0;margin-top:0;width:34.45pt;height:28.3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" o:allowincell="f" adj="14135" strokecolor="gray [1629]" strokeweight=".25pt">
                  <v:textbox>
                    <w:txbxContent>
                      <w:p w:rsidR="00832748" w:rsidRDefault="0083274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326" w:rsidRDefault="00D35326" w:rsidP="007E6A72">
      <w:pPr>
        <w:spacing w:before="0" w:after="0"/>
      </w:pPr>
      <w:r>
        <w:separator/>
      </w:r>
    </w:p>
  </w:footnote>
  <w:footnote w:type="continuationSeparator" w:id="0">
    <w:p w:rsidR="00D35326" w:rsidRDefault="00D35326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748" w:rsidRPr="002D308F" w:rsidRDefault="00832748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/>
        <w:date w:fullDate="2019-12-13T00:00:00Z">
          <w:dateFormat w:val="dddd d MMMM yyyy"/>
          <w:lid w:val="fr-FR"/>
          <w:storeMappedDataAs w:val="dateTime"/>
          <w:calendar w:val="gregorian"/>
        </w:date>
      </w:sdtPr>
      <w:sdtContent>
        <w:r>
          <w:rPr>
            <w:color w:val="FF0000"/>
            <w:u w:val="single"/>
          </w:rPr>
          <w:t>vendredi 13 décembre 2019</w:t>
        </w:r>
      </w:sdtContent>
    </w:sdt>
    <w:r w:rsidRPr="002D308F">
      <w:rPr>
        <w:color w:val="FF0000"/>
      </w:rPr>
      <w:t xml:space="preserve"> </w:t>
    </w:r>
  </w:p>
  <w:p w:rsidR="00832748" w:rsidRPr="002D308F" w:rsidRDefault="00832748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placeholder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</w:comboBox>
      </w:sdtPr>
      <w:sdtContent>
        <w:r>
          <w:rPr>
            <w:color w:val="FF0000"/>
            <w:u w:val="single"/>
          </w:rPr>
          <w:t>Mathématiques</w:t>
        </w:r>
      </w:sdtContent>
    </w:sdt>
  </w:p>
  <w:p w:rsidR="00832748" w:rsidRPr="002D308F" w:rsidRDefault="00832748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  <w:placeholder/>
      </w:sdtPr>
      <w:sdtContent>
        <w:r>
          <w:rPr>
            <w:color w:val="FF0000"/>
            <w:u w:val="single"/>
          </w:rPr>
          <w:t>1</w:t>
        </w:r>
        <w:r w:rsidRPr="00056877">
          <w:rPr>
            <w:color w:val="FF0000"/>
            <w:u w:val="single"/>
            <w:vertAlign w:val="superscript"/>
          </w:rPr>
          <w:t>ère</w:t>
        </w:r>
        <w:r>
          <w:rPr>
            <w:color w:val="FF0000"/>
            <w:u w:val="single"/>
          </w:rPr>
          <w:t>G3</w:t>
        </w:r>
      </w:sdtContent>
    </w:sdt>
    <w:r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 Titre"/>
        <w:id w:val="213808926"/>
        <w:placeholder/>
      </w:sdtPr>
      <w:sdtContent>
        <w:r>
          <w:rPr>
            <w:color w:val="FF0000"/>
            <w:u w:val="single"/>
          </w:rPr>
          <w:t>évaluation de Maths</w:t>
        </w:r>
      </w:sdtContent>
    </w:sdt>
    <w:r w:rsidRPr="002D308F">
      <w:rPr>
        <w:color w:val="FF0000"/>
      </w:rPr>
      <w:t xml:space="preserve"> </w:t>
    </w:r>
  </w:p>
  <w:sdt>
    <w:sdtPr>
      <w:rPr>
        <w:color w:val="FF0000"/>
        <w:u w:val="single"/>
      </w:rPr>
      <w:alias w:val="Tiers temps OUI/NON"/>
      <w:tag w:val="Tiers temps OUI/NON"/>
      <w:id w:val="213808951"/>
      <w:placeholder/>
      <w:comboBox>
        <w:listItem w:displayText="Tiers Temps" w:value="Tiers Temps"/>
        <w:listItem w:displayText="                         " w:value="                                                 "/>
      </w:comboBox>
    </w:sdtPr>
    <w:sdtContent>
      <w:p w:rsidR="00832748" w:rsidRPr="002D308F" w:rsidRDefault="00832748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3MjY1MDc3MbUwNzZW0lEKTi0uzszPAykwrAUAMmZGoSwAAAA="/>
  </w:docVars>
  <w:rsids>
    <w:rsidRoot w:val="00056877"/>
    <w:rsid w:val="00056877"/>
    <w:rsid w:val="00096B4B"/>
    <w:rsid w:val="00220314"/>
    <w:rsid w:val="0024605F"/>
    <w:rsid w:val="00266F96"/>
    <w:rsid w:val="0028091C"/>
    <w:rsid w:val="00286DE3"/>
    <w:rsid w:val="002B2BC1"/>
    <w:rsid w:val="002C31C7"/>
    <w:rsid w:val="002C3BCF"/>
    <w:rsid w:val="002D308F"/>
    <w:rsid w:val="00316CCC"/>
    <w:rsid w:val="0032533A"/>
    <w:rsid w:val="003826E5"/>
    <w:rsid w:val="00384AFA"/>
    <w:rsid w:val="003A4BD3"/>
    <w:rsid w:val="00400339"/>
    <w:rsid w:val="004B0CDD"/>
    <w:rsid w:val="00556637"/>
    <w:rsid w:val="0057086E"/>
    <w:rsid w:val="005864F5"/>
    <w:rsid w:val="00620033"/>
    <w:rsid w:val="006240BA"/>
    <w:rsid w:val="0064274E"/>
    <w:rsid w:val="00643555"/>
    <w:rsid w:val="006705F3"/>
    <w:rsid w:val="00696649"/>
    <w:rsid w:val="007053E2"/>
    <w:rsid w:val="00742FED"/>
    <w:rsid w:val="00781B43"/>
    <w:rsid w:val="00791FD2"/>
    <w:rsid w:val="007E5F82"/>
    <w:rsid w:val="007E6A72"/>
    <w:rsid w:val="007E7FA2"/>
    <w:rsid w:val="007F51FF"/>
    <w:rsid w:val="00804546"/>
    <w:rsid w:val="00832748"/>
    <w:rsid w:val="00854BCA"/>
    <w:rsid w:val="008B4300"/>
    <w:rsid w:val="008E2B13"/>
    <w:rsid w:val="008E6E35"/>
    <w:rsid w:val="008E776B"/>
    <w:rsid w:val="00927F0D"/>
    <w:rsid w:val="0095107C"/>
    <w:rsid w:val="009C7E72"/>
    <w:rsid w:val="00A5406E"/>
    <w:rsid w:val="00A811EC"/>
    <w:rsid w:val="00A9528F"/>
    <w:rsid w:val="00AD18F8"/>
    <w:rsid w:val="00B5121A"/>
    <w:rsid w:val="00B83D1E"/>
    <w:rsid w:val="00BA2AD3"/>
    <w:rsid w:val="00BB1BBE"/>
    <w:rsid w:val="00BD64C6"/>
    <w:rsid w:val="00C9092A"/>
    <w:rsid w:val="00CB7CE4"/>
    <w:rsid w:val="00CC530F"/>
    <w:rsid w:val="00CF1DAB"/>
    <w:rsid w:val="00D35326"/>
    <w:rsid w:val="00D53DA7"/>
    <w:rsid w:val="00DE0ED7"/>
    <w:rsid w:val="00DE7532"/>
    <w:rsid w:val="00E4558C"/>
    <w:rsid w:val="00F50B03"/>
    <w:rsid w:val="00F85960"/>
    <w:rsid w:val="00FC2796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C1D30"/>
  <w15:docId w15:val="{51A550B5-6EF5-448D-A3DC-E6C4BCBB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4B0CDD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unhideWhenUsed/>
    <w:rsid w:val="007E7F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1F01942F734354B40DA2F033F7D2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65FBD4-379A-4859-8A1D-ECDFC1121127}"/>
      </w:docPartPr>
      <w:docPartBody>
        <w:p w:rsidR="00000000" w:rsidRDefault="0017082C">
          <w:pPr>
            <w:pStyle w:val="151F01942F734354B40DA2F033F7D239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6F21C7455B90498FA50901BCD68E28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D89E8E-3830-459B-ADFC-4FA9D009D352}"/>
      </w:docPartPr>
      <w:docPartBody>
        <w:p w:rsidR="00000000" w:rsidRDefault="0017082C">
          <w:pPr>
            <w:pStyle w:val="6F21C7455B90498FA50901BCD68E28C1"/>
          </w:pPr>
          <w:r w:rsidRPr="00456C14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2C"/>
    <w:rsid w:val="0017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151F01942F734354B40DA2F033F7D239">
    <w:name w:val="151F01942F734354B40DA2F033F7D239"/>
  </w:style>
  <w:style w:type="paragraph" w:customStyle="1" w:styleId="6F21C7455B90498FA50901BCD68E28C1">
    <w:name w:val="6F21C7455B90498FA50901BCD68E28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59</TotalTime>
  <Pages>3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cp:lastModifiedBy>Henry Letellier</cp:lastModifiedBy>
  <cp:revision>1</cp:revision>
  <dcterms:created xsi:type="dcterms:W3CDTF">2019-12-13T15:11:00Z</dcterms:created>
  <dcterms:modified xsi:type="dcterms:W3CDTF">2019-12-13T16:10:00Z</dcterms:modified>
</cp:coreProperties>
</file>