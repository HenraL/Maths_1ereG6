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404A98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FD87E4A6C41D48FF85B942DFFBFEFF07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A21237">
            <w:rPr>
              <w:u w:val="single"/>
            </w:rPr>
            <w:t>Mathématiques</w:t>
          </w:r>
        </w:sdtContent>
      </w:sdt>
    </w:p>
    <w:p w:rsidR="008E776B" w:rsidRDefault="00404A98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84E00211CED849298D28FCA6D9DE90FD"/>
          </w:placeholder>
        </w:sdtPr>
        <w:sdtEndPr/>
        <w:sdtContent>
          <w:r w:rsidR="00A21237">
            <w:rPr>
              <w:u w:val="single"/>
            </w:rPr>
            <w:t>Composition de Mathématiques n°2</w:t>
          </w:r>
        </w:sdtContent>
      </w:sdt>
    </w:p>
    <w:p w:rsidR="008E776B" w:rsidRDefault="00A212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Default="008E776B"/>
    <w:p w:rsidR="008E776B" w:rsidRDefault="008E776B"/>
    <w:p w:rsidR="008E776B" w:rsidRDefault="008E776B"/>
    <w:p w:rsidR="008E776B" w:rsidRDefault="008E776B"/>
    <w:p w:rsidR="008E776B" w:rsidRDefault="00431FAE">
      <w:r>
        <w:t>Problème 2 :</w:t>
      </w:r>
    </w:p>
    <w:p w:rsidR="00005AEF" w:rsidRDefault="00005AEF">
      <w:r>
        <w:t>Partie A : Monotonie</w:t>
      </w:r>
    </w:p>
    <w:p w:rsidR="00005AEF" w:rsidRDefault="00005AEF">
      <w:r>
        <w:t>a)</w:t>
      </w:r>
    </w:p>
    <w:p w:rsidR="00005AEF" w:rsidRDefault="00005AEF">
      <w:r>
        <w:t>Un=2</w:t>
      </w:r>
      <w:r>
        <w:rPr>
          <w:vertAlign w:val="superscript"/>
        </w:rPr>
        <w:t>n</w:t>
      </w:r>
      <w:r>
        <w:t>-n</w:t>
      </w:r>
    </w:p>
    <w:p w:rsidR="009C52B4" w:rsidRPr="009C52B4" w:rsidRDefault="009C52B4">
      <w:r>
        <w:t>Je calcule U</w:t>
      </w:r>
      <w:r>
        <w:rPr>
          <w:vertAlign w:val="subscript"/>
        </w:rPr>
        <w:t>n+1 </w:t>
      </w:r>
      <w:r>
        <w:t>:</w:t>
      </w:r>
    </w:p>
    <w:p w:rsidR="00005AEF" w:rsidRDefault="00005AEF">
      <w:r>
        <w:t>U</w:t>
      </w:r>
      <w:r>
        <w:rPr>
          <w:vertAlign w:val="subscript"/>
        </w:rPr>
        <w:t>n+1</w:t>
      </w:r>
      <w:r>
        <w:t>=2</w:t>
      </w:r>
      <w:r>
        <w:rPr>
          <w:vertAlign w:val="superscript"/>
        </w:rPr>
        <w:t>n+1</w:t>
      </w:r>
      <w:r>
        <w:t>-n+1</w:t>
      </w:r>
    </w:p>
    <w:p w:rsidR="00005AEF" w:rsidRDefault="00005AEF">
      <w:r>
        <w:t>U</w:t>
      </w:r>
      <w:r>
        <w:rPr>
          <w:vertAlign w:val="subscript"/>
        </w:rPr>
        <w:t>n+1</w:t>
      </w:r>
      <w:r>
        <w:t>=2</w:t>
      </w:r>
      <w:r>
        <w:rPr>
          <w:vertAlign w:val="superscript"/>
        </w:rPr>
        <w:t>(2</w:t>
      </w:r>
      <w:r>
        <w:fldChar w:fldCharType="begin"/>
      </w:r>
      <w:r>
        <w:instrText xml:space="preserve"> EQ \o\al</w:instrText>
      </w:r>
      <w:r>
        <w:rPr>
          <w:vertAlign w:val="superscript"/>
        </w:rPr>
        <w:instrText>(\s\up4(</w:instrText>
      </w:r>
      <w:r>
        <w:rPr>
          <w:sz w:val="18"/>
          <w:vertAlign w:val="superscript"/>
        </w:rPr>
        <w:instrText>n</w:instrText>
      </w:r>
      <w:r>
        <w:rPr>
          <w:vertAlign w:val="superscript"/>
        </w:rPr>
        <w:instrText>);</w:instrText>
      </w:r>
      <w:r>
        <w:instrText>)</w:instrText>
      </w:r>
      <w:r>
        <w:fldChar w:fldCharType="end"/>
      </w:r>
      <w:r>
        <w:rPr>
          <w:vertAlign w:val="superscript"/>
        </w:rPr>
        <w:t>-n)+1</w:t>
      </w:r>
      <w:r>
        <w:t>-(2</w:t>
      </w:r>
      <w:r>
        <w:rPr>
          <w:vertAlign w:val="superscript"/>
        </w:rPr>
        <w:t>n</w:t>
      </w:r>
      <w:r>
        <w:t>-n)+1</w:t>
      </w:r>
    </w:p>
    <w:p w:rsidR="00005AEF" w:rsidRDefault="00005AEF">
      <w:r>
        <w:t>U</w:t>
      </w:r>
      <w:r>
        <w:rPr>
          <w:vertAlign w:val="subscript"/>
        </w:rPr>
        <w:t>n+1</w:t>
      </w:r>
      <w:r>
        <w:t>=4</w:t>
      </w:r>
      <w:r>
        <w:rPr>
          <w:vertAlign w:val="superscript"/>
        </w:rPr>
        <w:t>n</w:t>
      </w:r>
      <w:r w:rsidR="009C52B4">
        <w:t>-2n+2-2</w:t>
      </w:r>
      <w:r w:rsidR="009C52B4">
        <w:rPr>
          <w:vertAlign w:val="superscript"/>
        </w:rPr>
        <w:t>n</w:t>
      </w:r>
      <w:r w:rsidR="009C52B4">
        <w:t>+n+1</w:t>
      </w:r>
    </w:p>
    <w:p w:rsidR="009C52B4" w:rsidRDefault="009C52B4">
      <w:r>
        <w:fldChar w:fldCharType="begin"/>
      </w:r>
      <w:r>
        <w:instrText xml:space="preserve"> EQ \x(U</w:instrText>
      </w:r>
      <w:r>
        <w:rPr>
          <w:vertAlign w:val="subscript"/>
        </w:rPr>
        <w:instrText>n+1</w:instrText>
      </w:r>
      <w:r>
        <w:instrText>=2</w:instrText>
      </w:r>
      <w:r>
        <w:rPr>
          <w:vertAlign w:val="superscript"/>
        </w:rPr>
        <w:instrText>n</w:instrText>
      </w:r>
      <w:r>
        <w:instrText>-n+3)</w:instrText>
      </w:r>
      <w:r>
        <w:fldChar w:fldCharType="end"/>
      </w:r>
    </w:p>
    <w:p w:rsidR="009C52B4" w:rsidRPr="002C309A" w:rsidRDefault="009C52B4">
      <w:r>
        <w:t>L</w:t>
      </w:r>
      <w:r w:rsidR="002C309A">
        <w:t>a suite U</w:t>
      </w:r>
      <w:r w:rsidR="002C309A">
        <w:rPr>
          <w:vertAlign w:val="subscript"/>
        </w:rPr>
        <w:t>n+1</w:t>
      </w:r>
      <w:r w:rsidR="002C309A">
        <w:t xml:space="preserve"> est égale à 2</w:t>
      </w:r>
      <w:r w:rsidR="002C309A">
        <w:rPr>
          <w:vertAlign w:val="superscript"/>
        </w:rPr>
        <w:t>n</w:t>
      </w:r>
      <w:r w:rsidR="002C309A">
        <w:t>-n+3</w:t>
      </w:r>
      <w:r w:rsidR="005104CD">
        <w:t>.</w:t>
      </w:r>
    </w:p>
    <w:p w:rsidR="009C52B4" w:rsidRPr="009C52B4" w:rsidRDefault="009C52B4">
      <w:r>
        <w:t>Je calcule la monotonie :</w:t>
      </w:r>
    </w:p>
    <w:p w:rsidR="009C52B4" w:rsidRDefault="009C52B4">
      <w:r>
        <w:t>U</w:t>
      </w:r>
      <w:r>
        <w:rPr>
          <w:vertAlign w:val="subscript"/>
        </w:rPr>
        <w:t>n+1</w:t>
      </w:r>
      <w:r>
        <w:t>-U</w:t>
      </w:r>
      <w:r>
        <w:rPr>
          <w:vertAlign w:val="subscript"/>
        </w:rPr>
        <w:t>n</w:t>
      </w:r>
      <w:r>
        <w:t>=2</w:t>
      </w:r>
      <w:r>
        <w:rPr>
          <w:vertAlign w:val="superscript"/>
        </w:rPr>
        <w:t>n</w:t>
      </w:r>
      <w:r>
        <w:t>-n+3-(2</w:t>
      </w:r>
      <w:r>
        <w:rPr>
          <w:vertAlign w:val="superscript"/>
        </w:rPr>
        <w:t>n</w:t>
      </w:r>
      <w:r>
        <w:t>-n)</w:t>
      </w:r>
    </w:p>
    <w:p w:rsidR="009C52B4" w:rsidRDefault="009C52B4">
      <w:r>
        <w:t>U</w:t>
      </w:r>
      <w:r>
        <w:rPr>
          <w:vertAlign w:val="subscript"/>
        </w:rPr>
        <w:t>n+1</w:t>
      </w:r>
      <w:r>
        <w:t>-U</w:t>
      </w:r>
      <w:r>
        <w:rPr>
          <w:vertAlign w:val="subscript"/>
        </w:rPr>
        <w:t>n</w:t>
      </w:r>
      <w:r>
        <w:t>=2</w:t>
      </w:r>
      <w:r>
        <w:rPr>
          <w:vertAlign w:val="superscript"/>
        </w:rPr>
        <w:t>n</w:t>
      </w:r>
      <w:r>
        <w:t>-2</w:t>
      </w:r>
      <w:r>
        <w:rPr>
          <w:vertAlign w:val="superscript"/>
        </w:rPr>
        <w:t>n</w:t>
      </w:r>
      <w:r>
        <w:t>-n+n+3</w:t>
      </w:r>
    </w:p>
    <w:p w:rsidR="009C52B4" w:rsidRPr="009C52B4" w:rsidRDefault="009C52B4">
      <w:r>
        <w:fldChar w:fldCharType="begin"/>
      </w:r>
      <w:r>
        <w:instrText xml:space="preserve"> EQ \x(U</w:instrText>
      </w:r>
      <w:r>
        <w:rPr>
          <w:vertAlign w:val="subscript"/>
        </w:rPr>
        <w:instrText>n+1</w:instrText>
      </w:r>
      <w:r>
        <w:instrText>-U</w:instrText>
      </w:r>
      <w:r>
        <w:rPr>
          <w:vertAlign w:val="subscript"/>
        </w:rPr>
        <w:instrText>n</w:instrText>
      </w:r>
      <w:r>
        <w:instrText>=3)</w:instrText>
      </w:r>
      <w:r>
        <w:fldChar w:fldCharType="end"/>
      </w:r>
    </w:p>
    <w:p w:rsidR="009C52B4" w:rsidRDefault="009C52B4">
      <w:r>
        <w:t xml:space="preserve">La suite </w:t>
      </w:r>
      <w:r w:rsidR="004B5EDE">
        <w:t>à</w:t>
      </w:r>
      <w:r>
        <w:t xml:space="preserve"> une monotonie qui est égale à 3.</w:t>
      </w:r>
    </w:p>
    <w:p w:rsidR="009C52B4" w:rsidRDefault="009C52B4"/>
    <w:p w:rsidR="009C52B4" w:rsidRDefault="009C52B4">
      <w:r>
        <w:t>b)</w:t>
      </w:r>
    </w:p>
    <w:p w:rsidR="004B5EDE" w:rsidRDefault="009C52B4">
      <w:r>
        <w:t>V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\s\do2(\f(n²;2</w:instrText>
      </w:r>
      <w:r w:rsidRPr="009C52B4">
        <w:rPr>
          <w:vertAlign w:val="superscript"/>
        </w:rPr>
        <w:instrText>n</w:instrText>
      </w:r>
      <w:r>
        <w:instrText>))</w:instrText>
      </w:r>
      <w:r>
        <w:fldChar w:fldCharType="end"/>
      </w:r>
    </w:p>
    <w:p w:rsidR="004B5EDE" w:rsidRPr="004B5EDE" w:rsidRDefault="004B5EDE">
      <w:r>
        <w:t>Je calcule V</w:t>
      </w:r>
      <w:r>
        <w:rPr>
          <w:vertAlign w:val="subscript"/>
        </w:rPr>
        <w:t>n+1 </w:t>
      </w:r>
      <w:r>
        <w:t>:</w:t>
      </w:r>
    </w:p>
    <w:p w:rsidR="009C52B4" w:rsidRDefault="009C52B4">
      <w:r>
        <w:t>V</w:t>
      </w:r>
      <w:r>
        <w:rPr>
          <w:vertAlign w:val="subscript"/>
        </w:rPr>
        <w:t>n+1</w:t>
      </w:r>
      <w:r>
        <w:t>=</w:t>
      </w:r>
      <w:r w:rsidR="004B5EDE">
        <w:fldChar w:fldCharType="begin"/>
      </w:r>
      <w:r w:rsidR="004B5EDE">
        <w:instrText xml:space="preserve"> EQ \s\do2(\f((n+1)²;2</w:instrText>
      </w:r>
      <w:r w:rsidR="004B5EDE" w:rsidRPr="004B5EDE">
        <w:rPr>
          <w:vertAlign w:val="superscript"/>
        </w:rPr>
        <w:instrText>n+1</w:instrText>
      </w:r>
      <w:r w:rsidR="004B5EDE">
        <w:instrText>))</w:instrText>
      </w:r>
      <w:r w:rsidR="004B5EDE">
        <w:fldChar w:fldCharType="end"/>
      </w:r>
    </w:p>
    <w:p w:rsidR="004B5EDE" w:rsidRDefault="004B5EDE">
      <w:r>
        <w:t>V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\s\do2(\f((n²+1)²;2</w:instrText>
      </w:r>
      <w:r>
        <w:rPr>
          <w:vertAlign w:val="superscript"/>
        </w:rPr>
        <w:instrText>2</w:instrText>
      </w:r>
      <w:r>
        <w:fldChar w:fldCharType="begin"/>
      </w:r>
      <w:r>
        <w:instrText xml:space="preserve"> EQ \o\al</w:instrText>
      </w:r>
      <w:r>
        <w:rPr>
          <w:vertAlign w:val="superscript"/>
        </w:rPr>
        <w:instrText>(\s\up4(</w:instrText>
      </w:r>
      <w:r>
        <w:rPr>
          <w:sz w:val="18"/>
          <w:vertAlign w:val="superscript"/>
        </w:rPr>
        <w:instrText>n</w:instrText>
      </w:r>
      <w:r>
        <w:rPr>
          <w:vertAlign w:val="superscript"/>
        </w:rPr>
        <w:instrText>);</w:instrText>
      </w:r>
      <w:r>
        <w:instrText>)</w:instrText>
      </w:r>
      <w:r>
        <w:fldChar w:fldCharType="end"/>
      </w:r>
      <w:r w:rsidRPr="003803FE">
        <w:rPr>
          <w:vertAlign w:val="superscript"/>
        </w:rPr>
        <w:instrText>+1</w:instrText>
      </w:r>
      <w:r>
        <w:instrText>))</w:instrText>
      </w:r>
      <w:r>
        <w:fldChar w:fldCharType="end"/>
      </w:r>
    </w:p>
    <w:p w:rsidR="004B5EDE" w:rsidRDefault="004B5EDE">
      <w:r>
        <w:t>V</w:t>
      </w:r>
      <w:r>
        <w:rPr>
          <w:vertAlign w:val="subscript"/>
        </w:rPr>
        <w:t>n+1</w:t>
      </w:r>
      <w:r>
        <w:t>=</w:t>
      </w:r>
      <w:r w:rsidR="003803FE">
        <w:fldChar w:fldCharType="begin"/>
      </w:r>
      <w:r w:rsidR="003803FE">
        <w:instrText xml:space="preserve"> EQ \s\do2(\f(n</w:instrText>
      </w:r>
      <w:r w:rsidR="003803FE" w:rsidRPr="003803FE">
        <w:rPr>
          <w:vertAlign w:val="superscript"/>
        </w:rPr>
        <w:instrText>4</w:instrText>
      </w:r>
      <w:r w:rsidR="003803FE">
        <w:instrText>+2n²+1;4</w:instrText>
      </w:r>
      <w:r w:rsidR="003803FE" w:rsidRPr="003803FE">
        <w:rPr>
          <w:vertAlign w:val="superscript"/>
        </w:rPr>
        <w:instrText>n</w:instrText>
      </w:r>
      <w:r w:rsidR="003803FE">
        <w:instrText>+2))</w:instrText>
      </w:r>
      <w:r w:rsidR="003803FE">
        <w:fldChar w:fldCharType="end"/>
      </w:r>
    </w:p>
    <w:p w:rsidR="0087330A" w:rsidRDefault="0087330A">
      <w:r>
        <w:lastRenderedPageBreak/>
        <w:t>V</w:t>
      </w:r>
      <w:r>
        <w:rPr>
          <w:vertAlign w:val="subscript"/>
        </w:rPr>
        <w:t>n+1</w:t>
      </w:r>
      <w:r>
        <w:t>-V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\s\do2(\f(n</w:instrText>
      </w:r>
      <w:r w:rsidRPr="003803FE">
        <w:rPr>
          <w:vertAlign w:val="superscript"/>
        </w:rPr>
        <w:instrText>4</w:instrText>
      </w:r>
      <w:r>
        <w:instrText>+2n²+1;4</w:instrText>
      </w:r>
      <w:r w:rsidRPr="003803FE">
        <w:rPr>
          <w:vertAlign w:val="superscript"/>
        </w:rPr>
        <w:instrText>n</w:instrText>
      </w:r>
      <w:r>
        <w:instrText>+2))</w:instrText>
      </w:r>
      <w:r>
        <w:fldChar w:fldCharType="end"/>
      </w:r>
      <w:r>
        <w:t>-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\s\do2(\f(n²;2</w:instrText>
      </w:r>
      <w:r w:rsidRPr="0087330A">
        <w:rPr>
          <w:vertAlign w:val="superscript"/>
        </w:rPr>
        <w:instrText>n</w:instrText>
      </w:r>
      <w:r>
        <w:instrText>))</w:instrText>
      </w:r>
      <w:r>
        <w:fldChar w:fldCharType="end"/>
      </w:r>
      <w:r>
        <w:instrText>)</w:instrText>
      </w:r>
      <w:r>
        <w:fldChar w:fldCharType="end"/>
      </w:r>
    </w:p>
    <w:p w:rsidR="0087330A" w:rsidRDefault="0087330A">
      <w:r>
        <w:t>V</w:t>
      </w:r>
      <w:r>
        <w:rPr>
          <w:vertAlign w:val="subscript"/>
        </w:rPr>
        <w:t>n+1</w:t>
      </w:r>
      <w:r>
        <w:t>-V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</w:instrText>
      </w:r>
      <w:r>
        <w:instrText>2</w:instrText>
      </w:r>
      <w:r>
        <w:rPr>
          <w:vertAlign w:val="superscript"/>
        </w:rPr>
        <w:instrText>n</w:instrText>
      </w:r>
      <w:r>
        <w:instrText>(</w:instrText>
      </w:r>
      <w:r>
        <w:instrText>n</w:instrText>
      </w:r>
      <w:r w:rsidRPr="003803FE">
        <w:rPr>
          <w:vertAlign w:val="superscript"/>
        </w:rPr>
        <w:instrText>4</w:instrText>
      </w:r>
      <w:r>
        <w:instrText>+2n²+1</w:instrText>
      </w:r>
      <w:r>
        <w:instrText>)</w:instrText>
      </w:r>
      <w:r>
        <w:instrText>;</w:instrText>
      </w:r>
      <w:r>
        <w:instrText>2</w:instrText>
      </w:r>
      <w:r>
        <w:rPr>
          <w:vertAlign w:val="superscript"/>
        </w:rPr>
        <w:instrText>n</w:instrText>
      </w:r>
      <w:r>
        <w:instrText>(</w:instrText>
      </w:r>
      <w:r>
        <w:instrText>4</w:instrText>
      </w:r>
      <w:r w:rsidRPr="003803FE">
        <w:rPr>
          <w:vertAlign w:val="superscript"/>
        </w:rPr>
        <w:instrText>n</w:instrText>
      </w:r>
      <w:r>
        <w:instrText>+2)</w:instrText>
      </w:r>
      <w:r>
        <w:instrText>)</w:instrText>
      </w:r>
      <w:r>
        <w:instrText>)</w:instrText>
      </w:r>
      <w:r>
        <w:fldChar w:fldCharType="end"/>
      </w:r>
      <w:r>
        <w:t>-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\s\do2(\f((4</w:instrText>
      </w:r>
      <w:r w:rsidRPr="0087330A">
        <w:rPr>
          <w:vertAlign w:val="superscript"/>
        </w:rPr>
        <w:instrText>n</w:instrText>
      </w:r>
      <w:r>
        <w:instrText>+2)(n²);(4</w:instrText>
      </w:r>
      <w:r w:rsidRPr="0087330A">
        <w:rPr>
          <w:vertAlign w:val="superscript"/>
        </w:rPr>
        <w:instrText>n</w:instrText>
      </w:r>
      <w:r>
        <w:instrText>+2)(2</w:instrText>
      </w:r>
      <w:r w:rsidRPr="0087330A">
        <w:rPr>
          <w:vertAlign w:val="superscript"/>
        </w:rPr>
        <w:instrText>n</w:instrText>
      </w:r>
      <w:r>
        <w:instrText>)))</w:instrText>
      </w:r>
      <w:r>
        <w:fldChar w:fldCharType="end"/>
      </w:r>
      <w:r>
        <w:instrText>)</w:instrText>
      </w:r>
      <w:r>
        <w:fldChar w:fldCharType="end"/>
      </w:r>
    </w:p>
    <w:p w:rsidR="0087330A" w:rsidRDefault="0085240B">
      <w:r>
        <w:t>Je n’ai pas réussi à résoudre cette équation.</w:t>
      </w:r>
    </w:p>
    <w:p w:rsidR="0085240B" w:rsidRDefault="0085240B"/>
    <w:p w:rsidR="0085240B" w:rsidRDefault="0085240B">
      <w:r>
        <w:t>c)</w:t>
      </w:r>
    </w:p>
    <w:p w:rsidR="0085240B" w:rsidRPr="0087330A" w:rsidRDefault="0085240B"/>
    <w:p w:rsidR="00B1728E" w:rsidRDefault="00431FAE">
      <w:r>
        <w:t xml:space="preserve">Partie </w:t>
      </w:r>
      <w:r w:rsidR="00B1728E">
        <w:t>B</w:t>
      </w:r>
      <w:r>
        <w:t xml:space="preserve"> : </w:t>
      </w:r>
      <w:r w:rsidR="00B1728E">
        <w:t>Suites Arithmétiques et géométriques</w:t>
      </w:r>
    </w:p>
    <w:p w:rsidR="00431FAE" w:rsidRDefault="00431FAE">
      <w:r>
        <w:t xml:space="preserve">a) </w:t>
      </w:r>
    </w:p>
    <w:p w:rsidR="0085240B" w:rsidRDefault="0085240B">
      <w:r>
        <w:t>Calculer une somme S</w:t>
      </w:r>
    </w:p>
    <w:p w:rsidR="0085240B" w:rsidRDefault="0085240B">
      <w:r>
        <w:t>a)</w:t>
      </w:r>
    </w:p>
    <w:p w:rsidR="0085240B" w:rsidRDefault="0085240B"/>
    <w:p w:rsidR="008123FD" w:rsidRDefault="008123FD">
      <w:r>
        <w:t>b) S=590490+587700+584910+…+10170</w:t>
      </w:r>
    </w:p>
    <w:p w:rsidR="008123FD" w:rsidRDefault="008123FD">
      <w:r>
        <w:t>Je soustrais 587700 à 584910 :</w:t>
      </w:r>
    </w:p>
    <w:p w:rsidR="008123FD" w:rsidRDefault="008123FD">
      <w:r>
        <w:t>587700-584910=</w:t>
      </w:r>
      <w:r w:rsidRPr="008123FD">
        <w:t>2790</w:t>
      </w:r>
    </w:p>
    <w:p w:rsidR="008123FD" w:rsidRDefault="008123FD">
      <w:r>
        <w:t xml:space="preserve">J’ajoute </w:t>
      </w:r>
      <w:r w:rsidRPr="008123FD">
        <w:t>2790</w:t>
      </w:r>
      <w:r>
        <w:t xml:space="preserve"> à 587700 pour vérifier le calcule :</w:t>
      </w:r>
    </w:p>
    <w:p w:rsidR="008123FD" w:rsidRDefault="008123FD">
      <w:r>
        <w:t>587700+</w:t>
      </w:r>
      <w:r w:rsidRPr="008123FD">
        <w:t>2790</w:t>
      </w:r>
      <w:r>
        <w:t>=590490</w:t>
      </w:r>
    </w:p>
    <w:p w:rsidR="008123FD" w:rsidRDefault="008123FD">
      <w:r>
        <w:t>On a donc une suite arithmétique de raison r=</w:t>
      </w:r>
      <w:r w:rsidRPr="008123FD">
        <w:t>2790</w:t>
      </w:r>
      <w:r>
        <w:t>.</w:t>
      </w:r>
    </w:p>
    <w:p w:rsidR="00EA7B6D" w:rsidRDefault="008123FD">
      <w:r>
        <w:t>La formule est donc U</w:t>
      </w:r>
      <w:r>
        <w:rPr>
          <w:vertAlign w:val="subscript"/>
        </w:rPr>
        <w:t>n+1</w:t>
      </w:r>
      <w:r>
        <w:t>=U</w:t>
      </w:r>
      <w:r>
        <w:rPr>
          <w:vertAlign w:val="subscript"/>
        </w:rPr>
        <w:t>n</w:t>
      </w:r>
      <w:r>
        <w:t>+</w:t>
      </w:r>
      <w:r w:rsidRPr="008123FD">
        <w:t>2790</w:t>
      </w:r>
    </w:p>
    <w:p w:rsidR="00EA7B6D" w:rsidRDefault="00EA7B6D">
      <w:r>
        <w:t>Je détermine U</w:t>
      </w:r>
      <w:r>
        <w:rPr>
          <w:vertAlign w:val="subscript"/>
        </w:rPr>
        <w:t>0</w:t>
      </w:r>
      <w:r w:rsidR="00ED51FB">
        <w:t>, pour cela je soustrais 2790 à 10170 jusqu’à arriver au plus proche de 0</w:t>
      </w:r>
      <w:r>
        <w:t>:</w:t>
      </w:r>
    </w:p>
    <w:p w:rsidR="00EA7B6D" w:rsidRDefault="00ED51FB" w:rsidP="00EA7B6D">
      <w:r>
        <w:t>10170-2790=</w:t>
      </w:r>
      <w:r w:rsidR="00EA7B6D">
        <w:t>7380</w:t>
      </w:r>
    </w:p>
    <w:p w:rsidR="00EA7B6D" w:rsidRDefault="00ED51FB" w:rsidP="00EA7B6D">
      <w:r>
        <w:t>7380-2790=</w:t>
      </w:r>
      <w:r w:rsidR="00EA7B6D">
        <w:t>4590</w:t>
      </w:r>
    </w:p>
    <w:p w:rsidR="00EA7B6D" w:rsidRDefault="00ED51FB" w:rsidP="00EA7B6D">
      <w:r>
        <w:t>4590-2790=</w:t>
      </w:r>
      <w:r w:rsidR="00EA7B6D">
        <w:t>1800</w:t>
      </w:r>
    </w:p>
    <w:p w:rsidR="00ED51FB" w:rsidRPr="00ED51FB" w:rsidRDefault="00ED51FB" w:rsidP="00EA7B6D">
      <w:r>
        <w:t>U</w:t>
      </w:r>
      <w:r>
        <w:rPr>
          <w:vertAlign w:val="subscript"/>
        </w:rPr>
        <w:t>0</w:t>
      </w:r>
      <w:r>
        <w:t xml:space="preserve"> est donc égal à 1800.</w:t>
      </w:r>
    </w:p>
    <w:p w:rsidR="008123FD" w:rsidRDefault="008123FD">
      <w:r>
        <w:t>Je calcule les termes de la suite</w:t>
      </w:r>
      <w:r w:rsidR="00ED51FB">
        <w:t>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1985"/>
      </w:tblGrid>
      <w:tr w:rsidR="00005AEF" w:rsidTr="00005AEF">
        <w:tc>
          <w:tcPr>
            <w:tcW w:w="1838" w:type="dxa"/>
          </w:tcPr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U0=1800+2790=4590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U1=4590+2790=7380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U2=7380+2790=10170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U3=10170+2790=12960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U4=12960+2790=15750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U5=15750+2790=18540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U6=18540+2790=21330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U7=21330+2790=24120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U8=24120+2790=26910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U9=26910+2790=29700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U10=29700+2790=32490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U11=32490+2790=35280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lastRenderedPageBreak/>
              <w:t>U12=35280+2790=38070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U13=38070+2790=40860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U14=40860+2790=43650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U15=43650+2790=46440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U16=46440+2790=49230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U17=49230+2790=52020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U18=52020+2790=54810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U19=54810+2790=57600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U20=57600+2790=60390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U21=60390+2790=63180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U22=63180+2790=65970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U23=65970+2790=68760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U24=68760+2790=71550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U25=71550+2790=74340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U26=74340+2790=77130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U27=77130+2790=79920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U28=79920+2790=82710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U29=82710+2790=85500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U30=85500+2790=88290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U31=88290+2790=91080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U32=91080+2790=93870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U33=93870+2790=96660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U34=96660+2790=99450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U35=99450+2790=102240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U36=102240+2790=105030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U37=105030+2790=107820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U38=107820+2790=110610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U39=110610+2790=113400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U40=113400+2790=116190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U41=116190+2790=118980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U42=118980+2790=121770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U43=121770+2790=124560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U44=124560+2790=127350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U45=127350+2790=130140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U46=130140+2790=132930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U47=132930+2790=135720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U48=135720+2790=138510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U49=138510+2790=141300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U50=141300+2790=144090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U51=144090+2790=146880</w:t>
            </w:r>
          </w:p>
        </w:tc>
        <w:tc>
          <w:tcPr>
            <w:tcW w:w="1985" w:type="dxa"/>
          </w:tcPr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lastRenderedPageBreak/>
              <w:t>U52=146880+2790=149670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U53=149670+2790=152460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U54=152460+2790=155250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U55=155250+2790=158040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U56=158040+2790=160830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U57=160830+2790=163620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U58=163620+2790=166410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U59=166410+2790=169200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U60=169200+2790=171990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U61=171990+2790=174780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U62=174780+2790=177570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U63=177570+2790=180360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lastRenderedPageBreak/>
              <w:t>U64=180360+2790=183150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U65=183150+2790=185940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U66=185940+2790=188730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U67=188730+2790=191520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U68=191520+2790=194310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U69=194310+2790=197100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U70=197100+2790=199890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U71=199890+2790=202680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U72=202680+2790=205470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U73=205470+2790=208260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U74=208260+2790=211050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U75=211050+2790=213840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U76=213840+2790=216630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U77=216630+2790=219420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U78=219420+2790=222210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U79=222210+2790=225000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U80=225000+2790=227790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U81=227790+2790=230580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U82=230580+2790=233370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U83=233370+2790=236160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U84=236160+2790=238950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U85=238950+2790=241740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U86=241740+2790=244530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U87=244530+2790=247320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U88=247320+2790=250110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U89=250110+2790=252900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U90=252900+2790=255690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U91=255690+2790=258480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U92=258480+2790=261270</w:t>
            </w:r>
          </w:p>
          <w:p w:rsidR="00005AEF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U93=261270+2790=264060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U94=264060+2790=266850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U95=266850+2790=269640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U96=269640+2790=272430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U97=272430+2790=275220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U98=275220+2790=278010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U99=278010+2790=280800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U100=280800+2790=283590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U101=283590+2790=286380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U102=286380+2790=289170</w:t>
            </w:r>
          </w:p>
          <w:p w:rsidR="00005AEF" w:rsidRPr="003F1652" w:rsidRDefault="00005AEF" w:rsidP="00AB445A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U103=289170+2790=291960</w:t>
            </w:r>
          </w:p>
        </w:tc>
        <w:tc>
          <w:tcPr>
            <w:tcW w:w="1984" w:type="dxa"/>
          </w:tcPr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lastRenderedPageBreak/>
              <w:t>U104=291960+2790=294750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U105=294750+2790=297540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U106=297540+2790=300330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U107=300330+2790=303120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U108=303120+2790=305910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U109=305910+2790=308700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U110=308700+2790=311490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U111=311490+2790=314280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U112=314280+2790=317070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U113=317070+2790=319860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U114=319860+2790=322650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U115=322650+2790=325440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lastRenderedPageBreak/>
              <w:t>U116=325440+2790=328230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U117=328230+2790=331020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U118=331020+2790=333810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U119=333810+2790=336600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U120=336600+2790=339390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U121=339390+2790=342180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U122=342180+2790=344970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U123=344970+2790=347760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U124=347760+2790=350550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U125=350550+2790=353340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U126=353340+2790=356130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U127=356130+2790=358920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U128=358920+2790=361710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U129=361710+2790=364500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U130=364500+2790=367290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U131=367290+2790=370080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U132=370080+2790=372870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U133=372870+2790=375660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U134=375660+2790=378450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U135=378450+2790=381240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U136=381240+2790=384030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U137=384030+2790=386820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U138=386820+2790=389610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U139=389610+2790=392400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U140=392400+2790=395190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U141=395190+2790=397980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U142=397980+2790=400770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U143=400770+2790=403560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U144=403560+2790=406350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U145=406350+2790=409140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U146=409140+2790=411930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U147=411930+2790=414720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U148=414720+2790=417510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U149=417510+2790=420300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U150=420300+2790=423090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U151=423090+2790=425880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U152=425880+2790=428670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U153=428670+2790=431460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U154=431460+2790=434250</w:t>
            </w:r>
          </w:p>
        </w:tc>
        <w:tc>
          <w:tcPr>
            <w:tcW w:w="1985" w:type="dxa"/>
          </w:tcPr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lastRenderedPageBreak/>
              <w:t>U155=434250+2790=437040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U156=437040+2790=439830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U157=439830+2790=442620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U158=442620+2790=445410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U159=445410+2790=448200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U160=448200+2790=450990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U161=450990+2790=453780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U162=453780+2790=456570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U163=456570+2790=459360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U164=459360+2790=462150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U165=462150+2790=464940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U166=464940+2790=467730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lastRenderedPageBreak/>
              <w:t>U167=467730+2790=470520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U168=470520+2790=473310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U169=473310+2790=476100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U170=476100+2790=478890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U171=478890+2790=481680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U172=481680+2790=484470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U173=484470+2790=487260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U174=487260+2790=490050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U175=490050+2790=492840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U176=492840+2790=495630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U177=495630+2790=498420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U178=498420+2790=501210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U179=501210+2790=504000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U180=504000+2790=506790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U181=506790+2790=509580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U182=509580+2790=512370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U183=512370+2790=515160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U184=515160+2790=517950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U185=517950+2790=520740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U186=520740+2790=523530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U187=523530+2790=526320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U188=526320+2790=529110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U189=529110+2790=531900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U190=531900+2790=534690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U191=534690+2790=537480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U192=537480+2790=540270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U193=540270+2790=543060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U194=543060+2790=545850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U195=545850+2790=548640</w:t>
            </w:r>
          </w:p>
          <w:p w:rsidR="00005AEF" w:rsidRPr="003F1652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U196=548640+2790=551430</w:t>
            </w:r>
          </w:p>
          <w:p w:rsidR="00005AEF" w:rsidRDefault="00005AEF" w:rsidP="003F1652">
            <w:pPr>
              <w:rPr>
                <w:sz w:val="14"/>
                <w:szCs w:val="12"/>
              </w:rPr>
            </w:pPr>
            <w:r w:rsidRPr="003F1652">
              <w:rPr>
                <w:sz w:val="14"/>
                <w:szCs w:val="12"/>
              </w:rPr>
              <w:t>U197=551430+2790=554220</w:t>
            </w:r>
          </w:p>
          <w:p w:rsidR="00005AEF" w:rsidRPr="003F1652" w:rsidRDefault="00005AEF" w:rsidP="003F1652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 xml:space="preserve"> </w:t>
            </w:r>
            <w:r w:rsidRPr="003F1652">
              <w:rPr>
                <w:sz w:val="14"/>
                <w:szCs w:val="14"/>
              </w:rPr>
              <w:t>U198=554220+2790=557010</w:t>
            </w:r>
          </w:p>
          <w:p w:rsidR="00005AEF" w:rsidRPr="003F1652" w:rsidRDefault="00005AEF" w:rsidP="003F1652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U199=557010+2790=559800</w:t>
            </w:r>
          </w:p>
          <w:p w:rsidR="00005AEF" w:rsidRPr="003F1652" w:rsidRDefault="00005AEF" w:rsidP="003F1652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U200=559800+2790=562590</w:t>
            </w:r>
          </w:p>
          <w:p w:rsidR="00005AEF" w:rsidRPr="003F1652" w:rsidRDefault="00005AEF" w:rsidP="003F1652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U201=562590+2790=565380</w:t>
            </w:r>
          </w:p>
          <w:p w:rsidR="00005AEF" w:rsidRPr="003F1652" w:rsidRDefault="00005AEF" w:rsidP="003F1652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U202=565380+2790=568170</w:t>
            </w:r>
          </w:p>
          <w:p w:rsidR="00005AEF" w:rsidRPr="003F1652" w:rsidRDefault="00005AEF" w:rsidP="003F1652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U203=568170+2790=570960</w:t>
            </w:r>
          </w:p>
          <w:p w:rsidR="00005AEF" w:rsidRPr="003F1652" w:rsidRDefault="00005AEF" w:rsidP="003F1652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U204=570960+2790=573750</w:t>
            </w:r>
          </w:p>
          <w:p w:rsidR="00005AEF" w:rsidRPr="003F1652" w:rsidRDefault="00005AEF" w:rsidP="003F1652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U205=573750+2790=576540</w:t>
            </w:r>
          </w:p>
          <w:p w:rsidR="00005AEF" w:rsidRPr="003F1652" w:rsidRDefault="00005AEF" w:rsidP="00005AEF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U206=576540+2790=579330</w:t>
            </w:r>
          </w:p>
          <w:p w:rsidR="00005AEF" w:rsidRPr="003F1652" w:rsidRDefault="00005AEF" w:rsidP="00005AEF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U207=579330+2790=582120</w:t>
            </w:r>
          </w:p>
          <w:p w:rsidR="00005AEF" w:rsidRPr="003F1652" w:rsidRDefault="00005AEF" w:rsidP="00005AEF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U208=582120+2790=584910</w:t>
            </w:r>
          </w:p>
          <w:p w:rsidR="00005AEF" w:rsidRPr="003F1652" w:rsidRDefault="00005AEF" w:rsidP="00005AEF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U209=584910+2790=587700</w:t>
            </w:r>
          </w:p>
          <w:p w:rsidR="00005AEF" w:rsidRPr="003F1652" w:rsidRDefault="00005AEF" w:rsidP="00005AEF">
            <w:pPr>
              <w:rPr>
                <w:sz w:val="14"/>
                <w:szCs w:val="14"/>
              </w:rPr>
            </w:pPr>
            <w:r w:rsidRPr="003F1652">
              <w:rPr>
                <w:sz w:val="14"/>
                <w:szCs w:val="14"/>
              </w:rPr>
              <w:t>U210=587700+2790=590490</w:t>
            </w:r>
          </w:p>
          <w:p w:rsidR="00005AEF" w:rsidRPr="00005AEF" w:rsidRDefault="00005AEF" w:rsidP="003F1652">
            <w:pPr>
              <w:rPr>
                <w:sz w:val="18"/>
                <w:szCs w:val="18"/>
              </w:rPr>
            </w:pPr>
            <w:r w:rsidRPr="003F1652">
              <w:rPr>
                <w:sz w:val="14"/>
                <w:szCs w:val="14"/>
              </w:rPr>
              <w:t>U211=590490+2790=593280</w:t>
            </w:r>
          </w:p>
        </w:tc>
      </w:tr>
    </w:tbl>
    <w:p w:rsidR="00AB445A" w:rsidRDefault="00AB445A" w:rsidP="00AB445A">
      <w:bookmarkStart w:id="0" w:name="_GoBack"/>
      <w:bookmarkEnd w:id="0"/>
    </w:p>
    <w:sectPr w:rsidR="00AB445A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A98" w:rsidRDefault="00404A98" w:rsidP="007E6A72">
      <w:pPr>
        <w:spacing w:before="0" w:after="0"/>
      </w:pPr>
      <w:r>
        <w:separator/>
      </w:r>
    </w:p>
  </w:endnote>
  <w:endnote w:type="continuationSeparator" w:id="0">
    <w:p w:rsidR="00404A98" w:rsidRDefault="00404A98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A21237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6A72" w:rsidRDefault="00404A9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404A9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A98" w:rsidRDefault="00404A98" w:rsidP="007E6A72">
      <w:pPr>
        <w:spacing w:before="0" w:after="0"/>
      </w:pPr>
      <w:r>
        <w:separator/>
      </w:r>
    </w:p>
  </w:footnote>
  <w:footnote w:type="continuationSeparator" w:id="0">
    <w:p w:rsidR="00404A98" w:rsidRDefault="00404A98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20-03-03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A21237">
          <w:rPr>
            <w:color w:val="FF0000"/>
            <w:u w:val="single"/>
          </w:rPr>
          <w:t>mardi 3 mars 2020</w:t>
        </w:r>
      </w:sdtContent>
    </w:sdt>
    <w:r w:rsidRPr="002D308F">
      <w:rPr>
        <w:color w:val="FF0000"/>
      </w:rPr>
      <w:t xml:space="preserve"> </w:t>
    </w:r>
  </w:p>
  <w:p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A21237">
          <w:rPr>
            <w:color w:val="FF0000"/>
            <w:u w:val="single"/>
          </w:rPr>
          <w:t>Mathématiques</w:t>
        </w:r>
      </w:sdtContent>
    </w:sdt>
  </w:p>
  <w:p w:rsidR="00620033" w:rsidRPr="002D308F" w:rsidRDefault="00404A98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A21237">
          <w:rPr>
            <w:color w:val="FF0000"/>
            <w:u w:val="single"/>
          </w:rPr>
          <w:t>1</w:t>
        </w:r>
        <w:r w:rsidR="00A21237" w:rsidRPr="00A21237">
          <w:rPr>
            <w:color w:val="FF0000"/>
            <w:u w:val="single"/>
            <w:vertAlign w:val="superscript"/>
          </w:rPr>
          <w:t>ère</w:t>
        </w:r>
        <w:r w:rsidR="00A21237">
          <w:rPr>
            <w:color w:val="FF0000"/>
            <w:u w:val="single"/>
          </w:rPr>
          <w:t>G3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A21237">
          <w:rPr>
            <w:color w:val="FF0000"/>
            <w:u w:val="single"/>
          </w:rPr>
          <w:t>Composition de Mathématiques n°2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37"/>
    <w:rsid w:val="00005AEF"/>
    <w:rsid w:val="00096B4B"/>
    <w:rsid w:val="0024605F"/>
    <w:rsid w:val="00266F96"/>
    <w:rsid w:val="00286DE3"/>
    <w:rsid w:val="002B2BC1"/>
    <w:rsid w:val="002C309A"/>
    <w:rsid w:val="002C31C7"/>
    <w:rsid w:val="002C3BCF"/>
    <w:rsid w:val="002D308F"/>
    <w:rsid w:val="00316CCC"/>
    <w:rsid w:val="0032533A"/>
    <w:rsid w:val="003803FE"/>
    <w:rsid w:val="003826E5"/>
    <w:rsid w:val="00384AFA"/>
    <w:rsid w:val="003A4BD3"/>
    <w:rsid w:val="003F1652"/>
    <w:rsid w:val="00404A98"/>
    <w:rsid w:val="00431FAE"/>
    <w:rsid w:val="004B5EDE"/>
    <w:rsid w:val="005104CD"/>
    <w:rsid w:val="00556637"/>
    <w:rsid w:val="0057086E"/>
    <w:rsid w:val="005864F5"/>
    <w:rsid w:val="00620033"/>
    <w:rsid w:val="006240BA"/>
    <w:rsid w:val="0064274E"/>
    <w:rsid w:val="00643555"/>
    <w:rsid w:val="006705F3"/>
    <w:rsid w:val="00696649"/>
    <w:rsid w:val="00742FED"/>
    <w:rsid w:val="00791FD2"/>
    <w:rsid w:val="007E5F82"/>
    <w:rsid w:val="007E6A72"/>
    <w:rsid w:val="007F51FF"/>
    <w:rsid w:val="00804546"/>
    <w:rsid w:val="008123FD"/>
    <w:rsid w:val="0085240B"/>
    <w:rsid w:val="00854BCA"/>
    <w:rsid w:val="0087330A"/>
    <w:rsid w:val="008B4300"/>
    <w:rsid w:val="008E2B13"/>
    <w:rsid w:val="008E6E35"/>
    <w:rsid w:val="008E776B"/>
    <w:rsid w:val="00927F0D"/>
    <w:rsid w:val="0095107C"/>
    <w:rsid w:val="009C52B4"/>
    <w:rsid w:val="009C7E72"/>
    <w:rsid w:val="00A21237"/>
    <w:rsid w:val="00A5406E"/>
    <w:rsid w:val="00A9528F"/>
    <w:rsid w:val="00AB445A"/>
    <w:rsid w:val="00AD18F8"/>
    <w:rsid w:val="00B1728E"/>
    <w:rsid w:val="00B5121A"/>
    <w:rsid w:val="00BA2AD3"/>
    <w:rsid w:val="00BB1BBE"/>
    <w:rsid w:val="00BD1F1B"/>
    <w:rsid w:val="00BD64C6"/>
    <w:rsid w:val="00C9092A"/>
    <w:rsid w:val="00CB7CE4"/>
    <w:rsid w:val="00CC530F"/>
    <w:rsid w:val="00CF1DAB"/>
    <w:rsid w:val="00D53DA7"/>
    <w:rsid w:val="00DE0ED7"/>
    <w:rsid w:val="00DE7532"/>
    <w:rsid w:val="00EA7B6D"/>
    <w:rsid w:val="00ED51FB"/>
    <w:rsid w:val="00F50B03"/>
    <w:rsid w:val="00F85960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7A6A5"/>
  <w15:docId w15:val="{1F86CD95-B60E-4CF1-861F-A5A79B60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31FAE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B44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87E4A6C41D48FF85B942DFFBFEFF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05A7B6-64AA-4AD0-8393-78029C5FC78A}"/>
      </w:docPartPr>
      <w:docPartBody>
        <w:p w:rsidR="00000000" w:rsidRDefault="00C31717">
          <w:pPr>
            <w:pStyle w:val="FD87E4A6C41D48FF85B942DFFBFEFF07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84E00211CED849298D28FCA6D9DE90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C4DAFD-D05A-4876-9498-3E71D4D0D86B}"/>
      </w:docPartPr>
      <w:docPartBody>
        <w:p w:rsidR="00000000" w:rsidRDefault="00C31717">
          <w:pPr>
            <w:pStyle w:val="84E00211CED849298D28FCA6D9DE90FD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17"/>
    <w:rsid w:val="00C3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D87E4A6C41D48FF85B942DFFBFEFF07">
    <w:name w:val="FD87E4A6C41D48FF85B942DFFBFEFF07"/>
  </w:style>
  <w:style w:type="paragraph" w:customStyle="1" w:styleId="84E00211CED849298D28FCA6D9DE90FD">
    <w:name w:val="84E00211CED849298D28FCA6D9DE9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121</TotalTime>
  <Pages>3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4</cp:revision>
  <dcterms:created xsi:type="dcterms:W3CDTF">2020-03-03T13:06:00Z</dcterms:created>
  <dcterms:modified xsi:type="dcterms:W3CDTF">2020-03-03T15:07:00Z</dcterms:modified>
</cp:coreProperties>
</file>